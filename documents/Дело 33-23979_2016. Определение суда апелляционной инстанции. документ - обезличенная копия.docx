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10A5A" w14:textId="77777777" w:rsidR="000B0537" w:rsidRPr="00064E3F" w:rsidRDefault="004C69B9" w:rsidP="00064E3F">
      <w:pPr>
        <w:rPr>
          <w:sz w:val="26"/>
          <w:szCs w:val="26"/>
        </w:rPr>
      </w:pPr>
      <w:bookmarkStart w:id="0" w:name="_GoBack"/>
      <w:bookmarkEnd w:id="0"/>
      <w:r w:rsidRPr="00064E3F">
        <w:rPr>
          <w:sz w:val="26"/>
          <w:szCs w:val="26"/>
          <w:highlight w:val="white"/>
        </w:rPr>
        <w:t xml:space="preserve">Судья: </w:t>
      </w:r>
      <w:r w:rsidRPr="00064E3F">
        <w:rPr>
          <w:sz w:val="26"/>
          <w:szCs w:val="26"/>
          <w:highlight w:val="white"/>
        </w:rPr>
        <w:t>Сало М.В.</w:t>
      </w:r>
      <w:r w:rsidRPr="00064E3F">
        <w:rPr>
          <w:sz w:val="26"/>
          <w:szCs w:val="26"/>
          <w:highlight w:val="white"/>
        </w:rPr>
        <w:t xml:space="preserve">                                    </w:t>
      </w:r>
    </w:p>
    <w:p w14:paraId="4026E341" w14:textId="77777777" w:rsidR="000B0537" w:rsidRPr="00064E3F" w:rsidRDefault="004C69B9" w:rsidP="00064E3F">
      <w:pPr>
        <w:jc w:val="right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                                                                                    Дело №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>33</w:t>
      </w:r>
      <w:r w:rsidRPr="00064E3F">
        <w:rPr>
          <w:sz w:val="26"/>
          <w:szCs w:val="26"/>
          <w:highlight w:val="white"/>
        </w:rPr>
        <w:t>-</w:t>
      </w:r>
      <w:r w:rsidRPr="00064E3F">
        <w:rPr>
          <w:sz w:val="26"/>
          <w:szCs w:val="26"/>
          <w:highlight w:val="white"/>
        </w:rPr>
        <w:t>239</w:t>
      </w:r>
      <w:r w:rsidRPr="00064E3F">
        <w:rPr>
          <w:sz w:val="26"/>
          <w:szCs w:val="26"/>
          <w:highlight w:val="white"/>
        </w:rPr>
        <w:t>79</w:t>
      </w:r>
    </w:p>
    <w:p w14:paraId="2EE9162C" w14:textId="77777777" w:rsidR="00C64715" w:rsidRPr="00064E3F" w:rsidRDefault="004C69B9" w:rsidP="00064E3F">
      <w:pPr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                                     </w:t>
      </w:r>
    </w:p>
    <w:p w14:paraId="3F045C7E" w14:textId="77777777" w:rsidR="000B0537" w:rsidRDefault="004C69B9" w:rsidP="00064E3F">
      <w:pPr>
        <w:jc w:val="center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АПЕЛЛЯЦИОННОЕ </w:t>
      </w:r>
      <w:r w:rsidRPr="00064E3F">
        <w:rPr>
          <w:sz w:val="26"/>
          <w:szCs w:val="26"/>
          <w:highlight w:val="white"/>
        </w:rPr>
        <w:t>ОПРЕДЕЛЕНИЕ</w:t>
      </w:r>
    </w:p>
    <w:p w14:paraId="255D24B1" w14:textId="77777777" w:rsidR="00D156F1" w:rsidRPr="00064E3F" w:rsidRDefault="004C69B9" w:rsidP="00064E3F">
      <w:pPr>
        <w:jc w:val="center"/>
        <w:rPr>
          <w:sz w:val="26"/>
          <w:szCs w:val="26"/>
        </w:rPr>
      </w:pPr>
    </w:p>
    <w:p w14:paraId="015568C1" w14:textId="77777777" w:rsidR="000B0537" w:rsidRDefault="004C69B9" w:rsidP="00064E3F">
      <w:pPr>
        <w:ind w:firstLine="567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30 июня</w:t>
      </w:r>
      <w:r w:rsidRPr="00064E3F">
        <w:rPr>
          <w:sz w:val="26"/>
          <w:szCs w:val="26"/>
          <w:highlight w:val="white"/>
        </w:rPr>
        <w:t xml:space="preserve"> 2016</w:t>
      </w:r>
      <w:r w:rsidRPr="00064E3F">
        <w:rPr>
          <w:sz w:val="26"/>
          <w:szCs w:val="26"/>
          <w:highlight w:val="white"/>
        </w:rPr>
        <w:t xml:space="preserve"> г.                       </w:t>
      </w:r>
      <w:r w:rsidRPr="00064E3F">
        <w:rPr>
          <w:sz w:val="26"/>
          <w:szCs w:val="26"/>
          <w:highlight w:val="white"/>
        </w:rPr>
        <w:t xml:space="preserve">                                                </w:t>
      </w:r>
      <w:r w:rsidRPr="00064E3F">
        <w:rPr>
          <w:sz w:val="26"/>
          <w:szCs w:val="26"/>
          <w:highlight w:val="white"/>
        </w:rPr>
        <w:t xml:space="preserve">                        </w:t>
      </w:r>
      <w:r w:rsidRPr="00064E3F">
        <w:rPr>
          <w:sz w:val="26"/>
          <w:szCs w:val="26"/>
          <w:highlight w:val="white"/>
        </w:rPr>
        <w:t xml:space="preserve">     </w:t>
      </w:r>
      <w:r w:rsidRPr="00064E3F">
        <w:rPr>
          <w:sz w:val="26"/>
          <w:szCs w:val="26"/>
          <w:highlight w:val="white"/>
        </w:rPr>
        <w:t>г. Москва</w:t>
      </w:r>
    </w:p>
    <w:p w14:paraId="44A06E68" w14:textId="77777777" w:rsidR="00D156F1" w:rsidRPr="00064E3F" w:rsidRDefault="004C69B9" w:rsidP="00064E3F">
      <w:pPr>
        <w:ind w:firstLine="567"/>
        <w:rPr>
          <w:sz w:val="26"/>
          <w:szCs w:val="26"/>
        </w:rPr>
      </w:pPr>
    </w:p>
    <w:p w14:paraId="59B871C2" w14:textId="77777777" w:rsidR="00083D00" w:rsidRPr="00064E3F" w:rsidRDefault="004C69B9" w:rsidP="00064E3F">
      <w:pPr>
        <w:ind w:firstLine="567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Судебная коллегия по гражданским делам Московского городского суда в составе</w:t>
      </w:r>
    </w:p>
    <w:p w14:paraId="13F10CF3" w14:textId="77777777" w:rsidR="00083D00" w:rsidRPr="00064E3F" w:rsidRDefault="004C69B9" w:rsidP="00064E3F">
      <w:pPr>
        <w:ind w:firstLine="567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председательствующего Пильгуна А.С.,</w:t>
      </w:r>
    </w:p>
    <w:p w14:paraId="218A8837" w14:textId="77777777" w:rsidR="00083D00" w:rsidRPr="00064E3F" w:rsidRDefault="004C69B9" w:rsidP="00064E3F">
      <w:pPr>
        <w:ind w:firstLine="567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судей Дементьевой Е.И., Кочергиной Т.В.,</w:t>
      </w:r>
    </w:p>
    <w:p w14:paraId="5A9879D3" w14:textId="77777777" w:rsidR="00083D00" w:rsidRPr="00064E3F" w:rsidRDefault="004C69B9" w:rsidP="00064E3F">
      <w:pPr>
        <w:ind w:firstLine="567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при секретаре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>Ляховой М.С.,</w:t>
      </w:r>
    </w:p>
    <w:p w14:paraId="2686774F" w14:textId="77777777" w:rsidR="00083D00" w:rsidRPr="00064E3F" w:rsidRDefault="004C69B9" w:rsidP="00064E3F">
      <w:pPr>
        <w:ind w:firstLine="567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заслушав в открытом судебном заседании по докладу судьи Пильгуна А.С. </w:t>
      </w:r>
    </w:p>
    <w:p w14:paraId="0F9BDB82" w14:textId="77777777" w:rsidR="000B0537" w:rsidRPr="00064E3F" w:rsidRDefault="004C69B9" w:rsidP="00064E3F">
      <w:pPr>
        <w:ind w:firstLine="567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дело </w:t>
      </w:r>
      <w:r w:rsidRPr="00064E3F">
        <w:rPr>
          <w:sz w:val="26"/>
          <w:szCs w:val="26"/>
          <w:highlight w:val="white"/>
        </w:rPr>
        <w:t xml:space="preserve">частной жалобе </w:t>
      </w:r>
      <w:r w:rsidRPr="00064E3F">
        <w:rPr>
          <w:sz w:val="26"/>
          <w:szCs w:val="26"/>
          <w:highlight w:val="white"/>
        </w:rPr>
        <w:t>ПАО «Сбербанк России»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 xml:space="preserve">на определение </w:t>
      </w:r>
      <w:r w:rsidRPr="00064E3F">
        <w:rPr>
          <w:sz w:val="26"/>
          <w:szCs w:val="26"/>
          <w:highlight w:val="white"/>
        </w:rPr>
        <w:t>Коптевского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>районного суда г.</w:t>
      </w:r>
      <w:r w:rsidRPr="00064E3F">
        <w:rPr>
          <w:sz w:val="26"/>
          <w:szCs w:val="26"/>
          <w:highlight w:val="white"/>
        </w:rPr>
        <w:t xml:space="preserve">Москвы от </w:t>
      </w:r>
      <w:r w:rsidRPr="00064E3F">
        <w:rPr>
          <w:sz w:val="26"/>
          <w:szCs w:val="26"/>
          <w:highlight w:val="white"/>
        </w:rPr>
        <w:t>27 октября</w:t>
      </w:r>
      <w:r w:rsidRPr="00064E3F">
        <w:rPr>
          <w:sz w:val="26"/>
          <w:szCs w:val="26"/>
          <w:highlight w:val="white"/>
        </w:rPr>
        <w:t xml:space="preserve"> 201</w:t>
      </w:r>
      <w:r w:rsidRPr="00064E3F">
        <w:rPr>
          <w:sz w:val="26"/>
          <w:szCs w:val="26"/>
          <w:highlight w:val="white"/>
        </w:rPr>
        <w:t>5</w:t>
      </w:r>
      <w:r w:rsidRPr="00064E3F">
        <w:rPr>
          <w:sz w:val="26"/>
          <w:szCs w:val="26"/>
          <w:highlight w:val="white"/>
        </w:rPr>
        <w:t xml:space="preserve"> г</w:t>
      </w:r>
      <w:r w:rsidRPr="00064E3F">
        <w:rPr>
          <w:sz w:val="26"/>
          <w:szCs w:val="26"/>
          <w:highlight w:val="white"/>
        </w:rPr>
        <w:t>ода</w:t>
      </w:r>
      <w:r w:rsidRPr="00064E3F">
        <w:rPr>
          <w:sz w:val="26"/>
          <w:szCs w:val="26"/>
          <w:highlight w:val="white"/>
        </w:rPr>
        <w:t>,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>которым постановлено:</w:t>
      </w:r>
    </w:p>
    <w:p w14:paraId="6940BA7A" w14:textId="77777777" w:rsidR="009B2BD5" w:rsidRDefault="004C69B9" w:rsidP="00064E3F">
      <w:pPr>
        <w:ind w:firstLine="567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Заявление Публичного акционерн</w:t>
      </w:r>
      <w:r w:rsidRPr="00064E3F">
        <w:rPr>
          <w:sz w:val="26"/>
          <w:szCs w:val="26"/>
          <w:highlight w:val="white"/>
        </w:rPr>
        <w:t>ого общества «Сбербанк России» в лице филиала – Московского банка АО Сбербанк к ООО «</w:t>
      </w:r>
      <w:r w:rsidRPr="00064E3F">
        <w:rPr>
          <w:sz w:val="26"/>
          <w:szCs w:val="26"/>
          <w:highlight w:val="white"/>
        </w:rPr>
        <w:t>Важные Люди</w:t>
      </w:r>
      <w:r w:rsidRPr="00064E3F">
        <w:rPr>
          <w:sz w:val="26"/>
          <w:szCs w:val="26"/>
          <w:highlight w:val="white"/>
        </w:rPr>
        <w:t xml:space="preserve">», </w:t>
      </w:r>
      <w:r w:rsidRPr="00064E3F">
        <w:rPr>
          <w:sz w:val="26"/>
          <w:szCs w:val="26"/>
          <w:highlight w:val="white"/>
        </w:rPr>
        <w:t>Ермаковой Н.В.</w:t>
      </w:r>
      <w:r w:rsidRPr="00064E3F">
        <w:rPr>
          <w:sz w:val="26"/>
          <w:szCs w:val="26"/>
          <w:highlight w:val="white"/>
        </w:rPr>
        <w:t xml:space="preserve"> о выдаче исполнительного листа на принудительное исполнение решения третейского суда – оставить без удовлетворения</w:t>
      </w:r>
      <w:r w:rsidRPr="00064E3F">
        <w:rPr>
          <w:sz w:val="26"/>
          <w:szCs w:val="26"/>
          <w:highlight w:val="white"/>
        </w:rPr>
        <w:t>,</w:t>
      </w:r>
    </w:p>
    <w:p w14:paraId="733ED99F" w14:textId="77777777" w:rsidR="00D156F1" w:rsidRPr="00064E3F" w:rsidRDefault="004C69B9" w:rsidP="00064E3F">
      <w:pPr>
        <w:ind w:firstLine="567"/>
        <w:jc w:val="both"/>
        <w:rPr>
          <w:sz w:val="26"/>
          <w:szCs w:val="26"/>
        </w:rPr>
      </w:pPr>
    </w:p>
    <w:p w14:paraId="4D2F99E7" w14:textId="77777777" w:rsidR="000B0537" w:rsidRPr="00064E3F" w:rsidRDefault="004C69B9" w:rsidP="00064E3F">
      <w:pPr>
        <w:jc w:val="center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УСТАНОВИЛА:</w:t>
      </w:r>
    </w:p>
    <w:p w14:paraId="3630178C" w14:textId="77777777" w:rsidR="0044631B" w:rsidRPr="00064E3F" w:rsidRDefault="004C69B9" w:rsidP="00064E3F">
      <w:pPr>
        <w:ind w:firstLine="567"/>
        <w:jc w:val="center"/>
        <w:rPr>
          <w:sz w:val="26"/>
          <w:szCs w:val="26"/>
          <w:highlight w:val="yellow"/>
        </w:rPr>
      </w:pPr>
    </w:p>
    <w:p w14:paraId="6E042D86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Заявитель ПА</w:t>
      </w:r>
      <w:r w:rsidRPr="00064E3F">
        <w:rPr>
          <w:sz w:val="26"/>
          <w:szCs w:val="26"/>
          <w:highlight w:val="white"/>
        </w:rPr>
        <w:t xml:space="preserve">О "Сбербанк России" обратился в суд с заявлением о выдаче исполнительного листа на принудительное исполнение решения Третейского суда при Автономной некоммерческой организации «Независимая Арбитражная палата» от </w:t>
      </w:r>
      <w:r w:rsidRPr="00064E3F">
        <w:rPr>
          <w:sz w:val="26"/>
          <w:szCs w:val="26"/>
          <w:highlight w:val="white"/>
        </w:rPr>
        <w:t>18 февраля</w:t>
      </w:r>
      <w:r w:rsidRPr="00064E3F">
        <w:rPr>
          <w:sz w:val="26"/>
          <w:szCs w:val="26"/>
          <w:highlight w:val="white"/>
        </w:rPr>
        <w:t xml:space="preserve"> 2015 года. </w:t>
      </w:r>
    </w:p>
    <w:p w14:paraId="31535B73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Требования мотивирова</w:t>
      </w:r>
      <w:r w:rsidRPr="00064E3F">
        <w:rPr>
          <w:sz w:val="26"/>
          <w:szCs w:val="26"/>
          <w:highlight w:val="white"/>
        </w:rPr>
        <w:t xml:space="preserve">ны тем, что указанным решением третейского суда были удовлетворены в полном объеме исковые требования ОАО Сбербанк России к </w:t>
      </w:r>
      <w:r w:rsidRPr="00064E3F">
        <w:rPr>
          <w:sz w:val="26"/>
          <w:szCs w:val="26"/>
          <w:highlight w:val="white"/>
        </w:rPr>
        <w:t>ООО «Важные Люди»</w:t>
      </w:r>
      <w:r w:rsidRPr="00064E3F">
        <w:rPr>
          <w:sz w:val="26"/>
          <w:szCs w:val="26"/>
          <w:highlight w:val="white"/>
        </w:rPr>
        <w:t xml:space="preserve">, </w:t>
      </w:r>
      <w:r w:rsidRPr="00064E3F">
        <w:rPr>
          <w:sz w:val="26"/>
          <w:szCs w:val="26"/>
          <w:highlight w:val="white"/>
        </w:rPr>
        <w:t>Ермаковой Н.В.</w:t>
      </w:r>
      <w:r w:rsidRPr="00064E3F">
        <w:rPr>
          <w:sz w:val="26"/>
          <w:szCs w:val="26"/>
          <w:highlight w:val="white"/>
        </w:rPr>
        <w:t xml:space="preserve"> о взыскании денежных средств. Поскольку ответчики в добровольном порядке не исполнили решение трет</w:t>
      </w:r>
      <w:r w:rsidRPr="00064E3F">
        <w:rPr>
          <w:sz w:val="26"/>
          <w:szCs w:val="26"/>
          <w:highlight w:val="white"/>
        </w:rPr>
        <w:t xml:space="preserve">ейского суда, ПАО «Сбербанк России» просил суд выдать исполнительные листа для принудительного исполнения решения Третейского суда при Автономной некоммерческой организации «Независимая Арбитражная палата» от </w:t>
      </w:r>
      <w:r w:rsidRPr="00064E3F">
        <w:rPr>
          <w:sz w:val="26"/>
          <w:szCs w:val="26"/>
          <w:highlight w:val="white"/>
        </w:rPr>
        <w:t>18 февраля</w:t>
      </w:r>
      <w:r w:rsidRPr="00064E3F">
        <w:rPr>
          <w:sz w:val="26"/>
          <w:szCs w:val="26"/>
          <w:highlight w:val="white"/>
        </w:rPr>
        <w:t xml:space="preserve"> 2015 года по делу №</w:t>
      </w:r>
      <w:r w:rsidRPr="00064E3F">
        <w:rPr>
          <w:sz w:val="26"/>
          <w:szCs w:val="26"/>
          <w:highlight w:val="white"/>
        </w:rPr>
        <w:t>Т-МСК/14-5545</w:t>
      </w:r>
      <w:r w:rsidRPr="00064E3F">
        <w:rPr>
          <w:sz w:val="26"/>
          <w:szCs w:val="26"/>
          <w:highlight w:val="white"/>
        </w:rPr>
        <w:t xml:space="preserve">, а </w:t>
      </w:r>
      <w:r w:rsidRPr="00064E3F">
        <w:rPr>
          <w:sz w:val="26"/>
          <w:szCs w:val="26"/>
          <w:highlight w:val="white"/>
        </w:rPr>
        <w:t xml:space="preserve">также взыскать с </w:t>
      </w:r>
      <w:r w:rsidRPr="00064E3F">
        <w:rPr>
          <w:sz w:val="26"/>
          <w:szCs w:val="26"/>
          <w:highlight w:val="white"/>
        </w:rPr>
        <w:t>ООО «Важные Люди»</w:t>
      </w:r>
      <w:r w:rsidRPr="00064E3F">
        <w:rPr>
          <w:sz w:val="26"/>
          <w:szCs w:val="26"/>
          <w:highlight w:val="white"/>
        </w:rPr>
        <w:t xml:space="preserve"> и </w:t>
      </w:r>
      <w:r w:rsidRPr="00064E3F">
        <w:rPr>
          <w:sz w:val="26"/>
          <w:szCs w:val="26"/>
          <w:highlight w:val="white"/>
        </w:rPr>
        <w:t>Ермаковой Н.В.</w:t>
      </w:r>
      <w:r w:rsidRPr="00064E3F">
        <w:rPr>
          <w:sz w:val="26"/>
          <w:szCs w:val="26"/>
          <w:highlight w:val="white"/>
        </w:rPr>
        <w:t xml:space="preserve"> государственную пошлину, уплаченную ПАО «Сбербанк России» при подаче заявления, в размере 2250 руб.</w:t>
      </w:r>
    </w:p>
    <w:p w14:paraId="65E828A9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В судебное заседание суда первой инстанции стороны не явились, о времени и месте рассмотрения заявления </w:t>
      </w:r>
      <w:r w:rsidRPr="00064E3F">
        <w:rPr>
          <w:sz w:val="26"/>
          <w:szCs w:val="26"/>
          <w:highlight w:val="white"/>
        </w:rPr>
        <w:t>извещены судом надлежащим образом.</w:t>
      </w:r>
    </w:p>
    <w:p w14:paraId="166CCC17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Судом постановлено вышеуказанное определение, об отмене которого просит представитель ПАО «Сбербанк России» по доверенности Гепп Ю.В. по доводам частной жалобы.</w:t>
      </w:r>
    </w:p>
    <w:p w14:paraId="66DE4906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Представитель ПАО «Сбербанк России» по доверенности Ярычевск</w:t>
      </w:r>
      <w:r w:rsidRPr="00064E3F">
        <w:rPr>
          <w:sz w:val="26"/>
          <w:szCs w:val="26"/>
          <w:highlight w:val="white"/>
        </w:rPr>
        <w:t>ая А.В. в заседание судебной коллегии явилась, доводы частной жалобы поддержала, просила определение суда первой инстанции отменить.</w:t>
      </w:r>
    </w:p>
    <w:p w14:paraId="78A44DA2" w14:textId="77777777" w:rsidR="000C5ECB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Ермакова Н.В. в заседание судебной коллегии явилась, полагала доводы частной жалобы обоснованными, пояснила, что принимала </w:t>
      </w:r>
      <w:r w:rsidRPr="00064E3F">
        <w:rPr>
          <w:sz w:val="26"/>
          <w:szCs w:val="26"/>
          <w:highlight w:val="white"/>
        </w:rPr>
        <w:t>участие в судебном заседании третейского суда, о времени и месте которого была надлежащим образом уведомлена.</w:t>
      </w:r>
    </w:p>
    <w:p w14:paraId="5243339D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Проверив материалы дела, выслушав объяснения представителя ПАО «Сбербанк России» по доверенности Ярычевской А.В.,</w:t>
      </w:r>
      <w:r w:rsidRPr="00064E3F">
        <w:rPr>
          <w:sz w:val="26"/>
          <w:szCs w:val="26"/>
          <w:highlight w:val="white"/>
        </w:rPr>
        <w:t xml:space="preserve"> а также объяснения Ермаковой Н.В</w:t>
      </w:r>
      <w:r w:rsidRPr="00064E3F">
        <w:rPr>
          <w:sz w:val="26"/>
          <w:szCs w:val="26"/>
          <w:highlight w:val="white"/>
        </w:rPr>
        <w:t>.,</w:t>
      </w:r>
      <w:r w:rsidRPr="00064E3F">
        <w:rPr>
          <w:sz w:val="26"/>
          <w:szCs w:val="26"/>
          <w:highlight w:val="white"/>
        </w:rPr>
        <w:t xml:space="preserve"> обсудив доводы частной жалобы, судебная коллегия приходит к выводу, что определение суда подлежит отмене по следующим основаниям.</w:t>
      </w:r>
    </w:p>
    <w:p w14:paraId="7720004C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Согласно </w:t>
      </w:r>
      <w:hyperlink r:id="rId5" w:history="1">
        <w:r w:rsidRPr="00064E3F">
          <w:rPr>
            <w:sz w:val="26"/>
            <w:szCs w:val="26"/>
            <w:highlight w:val="white"/>
          </w:rPr>
          <w:t>ч. 1 ст. 423</w:t>
        </w:r>
      </w:hyperlink>
      <w:r w:rsidRPr="00064E3F">
        <w:rPr>
          <w:sz w:val="26"/>
          <w:szCs w:val="26"/>
          <w:highlight w:val="white"/>
        </w:rPr>
        <w:t xml:space="preserve"> ГПК РФ вопрос о выдаче исполнительного листа на принудительное исполнение решения третейского суда рассматривается судом по </w:t>
      </w:r>
      <w:r w:rsidRPr="00064E3F">
        <w:rPr>
          <w:sz w:val="26"/>
          <w:szCs w:val="26"/>
          <w:highlight w:val="white"/>
        </w:rPr>
        <w:lastRenderedPageBreak/>
        <w:t>заявлению стороны третейского разбирательства, в пользу которой принято решение третейского суда.</w:t>
      </w:r>
    </w:p>
    <w:p w14:paraId="21B863E4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В со</w:t>
      </w:r>
      <w:r w:rsidRPr="00064E3F">
        <w:rPr>
          <w:sz w:val="26"/>
          <w:szCs w:val="26"/>
          <w:highlight w:val="white"/>
        </w:rPr>
        <w:t xml:space="preserve">ответствии с </w:t>
      </w:r>
      <w:hyperlink r:id="rId6" w:history="1">
        <w:r w:rsidRPr="00064E3F">
          <w:rPr>
            <w:sz w:val="26"/>
            <w:szCs w:val="26"/>
            <w:highlight w:val="white"/>
          </w:rPr>
          <w:t>ч. 4 ст. 425</w:t>
        </w:r>
      </w:hyperlink>
      <w:r w:rsidRPr="00064E3F">
        <w:rPr>
          <w:sz w:val="26"/>
          <w:szCs w:val="26"/>
          <w:highlight w:val="white"/>
        </w:rPr>
        <w:t xml:space="preserve"> ГПК РФ при рассмотрении дела в судебном заседании суд устанавливает наличие или отсутствие предусмо</w:t>
      </w:r>
      <w:r w:rsidRPr="00064E3F">
        <w:rPr>
          <w:sz w:val="26"/>
          <w:szCs w:val="26"/>
          <w:highlight w:val="white"/>
        </w:rPr>
        <w:t xml:space="preserve">тренных в </w:t>
      </w:r>
      <w:hyperlink r:id="rId7" w:history="1">
        <w:r w:rsidRPr="00064E3F">
          <w:rPr>
            <w:sz w:val="26"/>
            <w:szCs w:val="26"/>
            <w:highlight w:val="white"/>
          </w:rPr>
          <w:t>статье 426</w:t>
        </w:r>
      </w:hyperlink>
      <w:r w:rsidRPr="00064E3F">
        <w:rPr>
          <w:sz w:val="26"/>
          <w:szCs w:val="26"/>
          <w:highlight w:val="white"/>
        </w:rPr>
        <w:t xml:space="preserve"> настоящего Кодекса оснований для отказа в выдаче исполнительного листа на принудительное исполнение реше</w:t>
      </w:r>
      <w:r w:rsidRPr="00064E3F">
        <w:rPr>
          <w:sz w:val="26"/>
          <w:szCs w:val="26"/>
          <w:highlight w:val="white"/>
        </w:rPr>
        <w:t>ния третейского суда путем исследования представленных в суд доказательств в обоснование заявленных требований и возражений.</w:t>
      </w:r>
    </w:p>
    <w:p w14:paraId="39DCD41B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На основании </w:t>
      </w:r>
      <w:hyperlink r:id="rId8" w:history="1">
        <w:r w:rsidRPr="00064E3F">
          <w:rPr>
            <w:sz w:val="26"/>
            <w:szCs w:val="26"/>
            <w:highlight w:val="white"/>
          </w:rPr>
          <w:t>ст. 426</w:t>
        </w:r>
      </w:hyperlink>
      <w:r w:rsidRPr="00064E3F">
        <w:rPr>
          <w:sz w:val="26"/>
          <w:szCs w:val="26"/>
          <w:highlight w:val="white"/>
        </w:rPr>
        <w:t xml:space="preserve"> ГПК РФ суд отказывает в выдаче исполнительного листа на принудительное исполнение решения третейского суда только в случаях, если сторона третейского разбирательства, против которой принято решение третейского суда, представит доказате</w:t>
      </w:r>
      <w:r w:rsidRPr="00064E3F">
        <w:rPr>
          <w:sz w:val="26"/>
          <w:szCs w:val="26"/>
          <w:highlight w:val="white"/>
        </w:rPr>
        <w:t>льство того, что:</w:t>
      </w:r>
    </w:p>
    <w:p w14:paraId="67C1E513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1) третейское соглашение недействительно по основаниям, предусмотренным федеральным законом;</w:t>
      </w:r>
    </w:p>
    <w:p w14:paraId="147DFEDE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2) сторона не была уведомлена должным образом об избрании (назначении) третейских судей или о третейском разбирательстве, в том числе о времени и</w:t>
      </w:r>
      <w:r w:rsidRPr="00064E3F">
        <w:rPr>
          <w:sz w:val="26"/>
          <w:szCs w:val="26"/>
          <w:highlight w:val="white"/>
        </w:rPr>
        <w:t xml:space="preserve"> месте заседания третейского суда, либо по другим уважительным причинам не могла представить третейскому суду свои объяснения;</w:t>
      </w:r>
    </w:p>
    <w:p w14:paraId="40A752E1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3) решение третейского суда принято по спору, не предусмотренному третейским соглашением или не подпадающему под его условия, либ</w:t>
      </w:r>
      <w:r w:rsidRPr="00064E3F">
        <w:rPr>
          <w:sz w:val="26"/>
          <w:szCs w:val="26"/>
          <w:highlight w:val="white"/>
        </w:rPr>
        <w:t>о содержит постановления по вопросам, выходящим за пределы третейского соглашения. Если постановления по вопросам, охватываемым третейским соглашением, могут быть отделены от постановлений по вопросам, не охватываемым таким соглашением, суд выдает исполнит</w:t>
      </w:r>
      <w:r w:rsidRPr="00064E3F">
        <w:rPr>
          <w:sz w:val="26"/>
          <w:szCs w:val="26"/>
          <w:highlight w:val="white"/>
        </w:rPr>
        <w:t>ельный лист только на ту часть решения третейского суда, которая содержит постановления по вопросам, охватываемым третейским соглашением;</w:t>
      </w:r>
    </w:p>
    <w:p w14:paraId="6E235F79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4) состав третейского суда или процедура третейского разбирательства не соответствовали третейскому соглашению или фед</w:t>
      </w:r>
      <w:r w:rsidRPr="00064E3F">
        <w:rPr>
          <w:sz w:val="26"/>
          <w:szCs w:val="26"/>
          <w:highlight w:val="white"/>
        </w:rPr>
        <w:t>еральному закону;</w:t>
      </w:r>
    </w:p>
    <w:p w14:paraId="5E1287B6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5) решение еще не стало обязательным для сторон третейского разбирательства или было отменено судом в соответствии с федеральным законом, на основании которого было принято решение третейского суда.</w:t>
      </w:r>
    </w:p>
    <w:p w14:paraId="07ED3A8C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Суд также отказывает в выдаче исполните</w:t>
      </w:r>
      <w:r w:rsidRPr="00064E3F">
        <w:rPr>
          <w:sz w:val="26"/>
          <w:szCs w:val="26"/>
          <w:highlight w:val="white"/>
        </w:rPr>
        <w:t>льного листа на принудительное исполнение решения третейского суда, если установит, что:</w:t>
      </w:r>
    </w:p>
    <w:p w14:paraId="32EBAFC7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1) спор, рассмотренный третейским судом, не может быть предметом третейского разбирательства в соответствии с федеральным законом;</w:t>
      </w:r>
    </w:p>
    <w:p w14:paraId="16C3317F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2) решение третейского суда нарушает</w:t>
      </w:r>
      <w:r w:rsidRPr="00064E3F">
        <w:rPr>
          <w:sz w:val="26"/>
          <w:szCs w:val="26"/>
          <w:highlight w:val="white"/>
        </w:rPr>
        <w:t xml:space="preserve"> основополагающие принципы российского права.</w:t>
      </w:r>
    </w:p>
    <w:p w14:paraId="594EA48F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Судом установлено, что </w:t>
      </w:r>
      <w:r w:rsidRPr="00064E3F">
        <w:rPr>
          <w:sz w:val="26"/>
          <w:szCs w:val="26"/>
          <w:highlight w:val="white"/>
        </w:rPr>
        <w:t>24 октября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 xml:space="preserve">2012 </w:t>
      </w:r>
      <w:r w:rsidRPr="00064E3F">
        <w:rPr>
          <w:sz w:val="26"/>
          <w:szCs w:val="26"/>
          <w:highlight w:val="white"/>
        </w:rPr>
        <w:t xml:space="preserve">года между ОАО «Сбербанк России» и </w:t>
      </w:r>
      <w:r w:rsidRPr="00064E3F">
        <w:rPr>
          <w:sz w:val="26"/>
          <w:szCs w:val="26"/>
          <w:highlight w:val="white"/>
        </w:rPr>
        <w:t>ООО «Важные Люди»</w:t>
      </w:r>
      <w:r w:rsidRPr="00064E3F">
        <w:rPr>
          <w:sz w:val="26"/>
          <w:szCs w:val="26"/>
          <w:highlight w:val="white"/>
        </w:rPr>
        <w:t xml:space="preserve"> заключен кредитный договор № </w:t>
      </w:r>
      <w:r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 xml:space="preserve"> на сумму </w:t>
      </w:r>
      <w:r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 xml:space="preserve"> руб. на срок до </w:t>
      </w:r>
      <w:r w:rsidRPr="00064E3F">
        <w:rPr>
          <w:sz w:val="26"/>
          <w:szCs w:val="26"/>
          <w:highlight w:val="white"/>
        </w:rPr>
        <w:t>23 октября 2015</w:t>
      </w:r>
      <w:r w:rsidRPr="00064E3F">
        <w:rPr>
          <w:sz w:val="26"/>
          <w:szCs w:val="26"/>
          <w:highlight w:val="white"/>
        </w:rPr>
        <w:t xml:space="preserve"> года.</w:t>
      </w:r>
    </w:p>
    <w:p w14:paraId="390BF078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По данному кредитному договору </w:t>
      </w:r>
      <w:r w:rsidRPr="00064E3F">
        <w:rPr>
          <w:sz w:val="26"/>
          <w:szCs w:val="26"/>
          <w:highlight w:val="white"/>
        </w:rPr>
        <w:t xml:space="preserve">24 </w:t>
      </w:r>
      <w:r w:rsidRPr="00064E3F">
        <w:rPr>
          <w:sz w:val="26"/>
          <w:szCs w:val="26"/>
          <w:highlight w:val="white"/>
        </w:rPr>
        <w:t>октября 2012 года</w:t>
      </w:r>
      <w:r w:rsidRPr="00064E3F">
        <w:rPr>
          <w:sz w:val="26"/>
          <w:szCs w:val="26"/>
          <w:highlight w:val="white"/>
        </w:rPr>
        <w:t xml:space="preserve"> между ОАО «Сбербанк России» и </w:t>
      </w:r>
      <w:r w:rsidRPr="00064E3F">
        <w:rPr>
          <w:sz w:val="26"/>
          <w:szCs w:val="26"/>
          <w:highlight w:val="white"/>
        </w:rPr>
        <w:t>Ермаковой Н.В.</w:t>
      </w:r>
      <w:r w:rsidRPr="00064E3F">
        <w:rPr>
          <w:sz w:val="26"/>
          <w:szCs w:val="26"/>
          <w:highlight w:val="white"/>
        </w:rPr>
        <w:t xml:space="preserve"> заключен договор поручительства № </w:t>
      </w:r>
      <w:r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>/1.</w:t>
      </w:r>
    </w:p>
    <w:p w14:paraId="1A15025D" w14:textId="77777777" w:rsidR="008B4399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Положения указанных договоров содержат указание о разрешении всех споров, разногласий или требований по выбору истца в Третейском суде при Автономной н</w:t>
      </w:r>
      <w:r w:rsidRPr="00064E3F">
        <w:rPr>
          <w:sz w:val="26"/>
          <w:szCs w:val="26"/>
          <w:highlight w:val="white"/>
        </w:rPr>
        <w:t>екоммерческой организации «Независимая Арбитражная Палата» либо в компетентном суде в соответствии с законодательством РФ.</w:t>
      </w:r>
    </w:p>
    <w:p w14:paraId="33086A4D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18 февраля</w:t>
      </w:r>
      <w:r w:rsidRPr="00064E3F">
        <w:rPr>
          <w:sz w:val="26"/>
          <w:szCs w:val="26"/>
          <w:highlight w:val="white"/>
        </w:rPr>
        <w:t xml:space="preserve"> 2015 года третейским судом при Автономной некоммерческой организации «Независимая Арбитражная Палата» </w:t>
      </w:r>
      <w:r w:rsidRPr="00064E3F">
        <w:rPr>
          <w:sz w:val="26"/>
          <w:szCs w:val="26"/>
          <w:highlight w:val="white"/>
        </w:rPr>
        <w:t>удовлетворены исковы</w:t>
      </w:r>
      <w:r w:rsidRPr="00064E3F">
        <w:rPr>
          <w:sz w:val="26"/>
          <w:szCs w:val="26"/>
          <w:highlight w:val="white"/>
        </w:rPr>
        <w:t xml:space="preserve">е требования 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 xml:space="preserve">ОАО «Сбербанк России» к </w:t>
      </w:r>
      <w:r w:rsidRPr="00064E3F">
        <w:rPr>
          <w:sz w:val="26"/>
          <w:szCs w:val="26"/>
          <w:highlight w:val="white"/>
        </w:rPr>
        <w:t>ООО «Важные Люди»</w:t>
      </w:r>
      <w:r w:rsidRPr="00064E3F">
        <w:rPr>
          <w:sz w:val="26"/>
          <w:szCs w:val="26"/>
          <w:highlight w:val="white"/>
        </w:rPr>
        <w:t xml:space="preserve"> и </w:t>
      </w:r>
      <w:r w:rsidRPr="00064E3F">
        <w:rPr>
          <w:sz w:val="26"/>
          <w:szCs w:val="26"/>
          <w:highlight w:val="white"/>
        </w:rPr>
        <w:t>Ермаковой Н.В.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 xml:space="preserve">о взыскании в солидарном порядке задолженности по кредитному договору № </w:t>
      </w:r>
      <w:r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 xml:space="preserve"> от </w:t>
      </w:r>
      <w:r w:rsidRPr="00064E3F">
        <w:rPr>
          <w:sz w:val="26"/>
          <w:szCs w:val="26"/>
          <w:highlight w:val="white"/>
        </w:rPr>
        <w:t>24 октября 2014</w:t>
      </w:r>
      <w:r w:rsidRPr="00064E3F">
        <w:rPr>
          <w:sz w:val="26"/>
          <w:szCs w:val="26"/>
          <w:highlight w:val="white"/>
        </w:rPr>
        <w:t xml:space="preserve"> года.</w:t>
      </w:r>
    </w:p>
    <w:p w14:paraId="64E2CE82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В соответствии с указанным решением в пользу ПАО </w:t>
      </w:r>
      <w:r w:rsidRPr="00064E3F">
        <w:rPr>
          <w:sz w:val="26"/>
          <w:szCs w:val="26"/>
          <w:highlight w:val="white"/>
        </w:rPr>
        <w:t>«</w:t>
      </w:r>
      <w:r w:rsidRPr="00064E3F">
        <w:rPr>
          <w:sz w:val="26"/>
          <w:szCs w:val="26"/>
          <w:highlight w:val="white"/>
        </w:rPr>
        <w:t>Сбербанк России</w:t>
      </w:r>
      <w:r w:rsidRPr="00064E3F">
        <w:rPr>
          <w:sz w:val="26"/>
          <w:szCs w:val="26"/>
          <w:highlight w:val="white"/>
        </w:rPr>
        <w:t>»</w:t>
      </w:r>
      <w:r w:rsidRPr="00064E3F">
        <w:rPr>
          <w:sz w:val="26"/>
          <w:szCs w:val="26"/>
          <w:highlight w:val="white"/>
        </w:rPr>
        <w:t xml:space="preserve"> взыскана в сол</w:t>
      </w:r>
      <w:r w:rsidRPr="00064E3F">
        <w:rPr>
          <w:sz w:val="26"/>
          <w:szCs w:val="26"/>
          <w:highlight w:val="white"/>
        </w:rPr>
        <w:t>идарном порядке задолженность по кредитному договору в размере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>127757</w:t>
      </w:r>
      <w:r w:rsidRPr="00064E3F">
        <w:rPr>
          <w:sz w:val="26"/>
          <w:szCs w:val="26"/>
          <w:highlight w:val="white"/>
        </w:rPr>
        <w:t xml:space="preserve"> руб.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>6</w:t>
      </w:r>
      <w:r w:rsidRPr="00064E3F">
        <w:rPr>
          <w:sz w:val="26"/>
          <w:szCs w:val="26"/>
          <w:highlight w:val="white"/>
        </w:rPr>
        <w:t>9</w:t>
      </w:r>
      <w:r w:rsidRPr="00064E3F">
        <w:rPr>
          <w:sz w:val="26"/>
          <w:szCs w:val="26"/>
          <w:highlight w:val="white"/>
        </w:rPr>
        <w:t xml:space="preserve"> коп.</w:t>
      </w:r>
      <w:r w:rsidRPr="00064E3F">
        <w:rPr>
          <w:sz w:val="26"/>
          <w:szCs w:val="26"/>
          <w:highlight w:val="white"/>
        </w:rPr>
        <w:t xml:space="preserve">, а также третейский сбор в размере </w:t>
      </w:r>
      <w:r w:rsidRPr="00064E3F">
        <w:rPr>
          <w:sz w:val="26"/>
          <w:szCs w:val="26"/>
          <w:highlight w:val="white"/>
        </w:rPr>
        <w:t>25000 руб</w:t>
      </w:r>
      <w:r w:rsidRPr="00064E3F">
        <w:rPr>
          <w:sz w:val="26"/>
          <w:szCs w:val="26"/>
          <w:highlight w:val="white"/>
        </w:rPr>
        <w:t>.</w:t>
      </w:r>
    </w:p>
    <w:p w14:paraId="6C193674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lastRenderedPageBreak/>
        <w:t xml:space="preserve">Решение Третейского суда при Автономной некоммерческой организации </w:t>
      </w:r>
      <w:r w:rsidRPr="00064E3F">
        <w:rPr>
          <w:sz w:val="26"/>
          <w:szCs w:val="26"/>
          <w:highlight w:val="white"/>
        </w:rPr>
        <w:t>«</w:t>
      </w:r>
      <w:r w:rsidRPr="00064E3F">
        <w:rPr>
          <w:sz w:val="26"/>
          <w:szCs w:val="26"/>
          <w:highlight w:val="white"/>
        </w:rPr>
        <w:t>Независимая Арбитражная Палата</w:t>
      </w:r>
      <w:r w:rsidRPr="00064E3F">
        <w:rPr>
          <w:sz w:val="26"/>
          <w:szCs w:val="26"/>
          <w:highlight w:val="white"/>
        </w:rPr>
        <w:t>»</w:t>
      </w:r>
      <w:r w:rsidRPr="00064E3F">
        <w:rPr>
          <w:sz w:val="26"/>
          <w:szCs w:val="26"/>
          <w:highlight w:val="white"/>
        </w:rPr>
        <w:t xml:space="preserve"> от </w:t>
      </w:r>
      <w:r w:rsidRPr="00064E3F">
        <w:rPr>
          <w:sz w:val="26"/>
          <w:szCs w:val="26"/>
          <w:highlight w:val="white"/>
        </w:rPr>
        <w:t>18 февраля</w:t>
      </w:r>
      <w:r w:rsidRPr="00064E3F">
        <w:rPr>
          <w:sz w:val="26"/>
          <w:szCs w:val="26"/>
          <w:highlight w:val="white"/>
        </w:rPr>
        <w:t xml:space="preserve"> 2015 года в д</w:t>
      </w:r>
      <w:r w:rsidRPr="00064E3F">
        <w:rPr>
          <w:sz w:val="26"/>
          <w:szCs w:val="26"/>
          <w:highlight w:val="white"/>
        </w:rPr>
        <w:t xml:space="preserve">обровольном порядке ответчиками не исполнено, в связи с чем ОАО </w:t>
      </w:r>
      <w:r w:rsidRPr="00064E3F">
        <w:rPr>
          <w:sz w:val="26"/>
          <w:szCs w:val="26"/>
          <w:highlight w:val="white"/>
        </w:rPr>
        <w:t>«</w:t>
      </w:r>
      <w:r w:rsidRPr="00064E3F">
        <w:rPr>
          <w:sz w:val="26"/>
          <w:szCs w:val="26"/>
          <w:highlight w:val="white"/>
        </w:rPr>
        <w:t>Сбербанк России</w:t>
      </w:r>
      <w:r w:rsidRPr="00064E3F">
        <w:rPr>
          <w:sz w:val="26"/>
          <w:szCs w:val="26"/>
          <w:highlight w:val="white"/>
        </w:rPr>
        <w:t>»</w:t>
      </w:r>
      <w:r w:rsidRPr="00064E3F">
        <w:rPr>
          <w:sz w:val="26"/>
          <w:szCs w:val="26"/>
          <w:highlight w:val="white"/>
        </w:rPr>
        <w:t xml:space="preserve"> обратилось в суд с заявлением о выдаче исполнительного листа на принудительное исполнение решения третейского суда.</w:t>
      </w:r>
    </w:p>
    <w:p w14:paraId="1E4AE931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Отказывая в удовлетворении требований, суд первой инстанци</w:t>
      </w:r>
      <w:r w:rsidRPr="00064E3F">
        <w:rPr>
          <w:sz w:val="26"/>
          <w:szCs w:val="26"/>
          <w:highlight w:val="white"/>
        </w:rPr>
        <w:t xml:space="preserve">и исходил из того, что ответчики </w:t>
      </w:r>
      <w:r w:rsidRPr="00064E3F">
        <w:rPr>
          <w:sz w:val="26"/>
          <w:szCs w:val="26"/>
          <w:highlight w:val="white"/>
        </w:rPr>
        <w:t>ООО «Важные Люди»</w:t>
      </w:r>
      <w:r w:rsidRPr="00064E3F">
        <w:rPr>
          <w:sz w:val="26"/>
          <w:szCs w:val="26"/>
          <w:highlight w:val="white"/>
        </w:rPr>
        <w:t xml:space="preserve"> и </w:t>
      </w:r>
      <w:r w:rsidRPr="00064E3F">
        <w:rPr>
          <w:sz w:val="26"/>
          <w:szCs w:val="26"/>
          <w:highlight w:val="white"/>
        </w:rPr>
        <w:t>Крмакова Н.В.</w:t>
      </w:r>
      <w:r w:rsidRPr="00064E3F">
        <w:rPr>
          <w:sz w:val="26"/>
          <w:szCs w:val="26"/>
          <w:highlight w:val="white"/>
        </w:rPr>
        <w:t xml:space="preserve"> о времени и месте проведения судебного заседания в третейском суде, в установленном порядке извещены не были.</w:t>
      </w:r>
    </w:p>
    <w:p w14:paraId="3AE0C9C1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Судебная коллегия не соглашается с выводами суда первой инстанции, поскольку он</w:t>
      </w:r>
      <w:r w:rsidRPr="00064E3F">
        <w:rPr>
          <w:sz w:val="26"/>
          <w:szCs w:val="26"/>
          <w:highlight w:val="white"/>
        </w:rPr>
        <w:t>и основаны на неверном применении норм материального права.</w:t>
      </w:r>
    </w:p>
    <w:p w14:paraId="5CA8B97E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Согласно </w:t>
      </w:r>
      <w:hyperlink r:id="rId9" w:history="1">
        <w:r w:rsidRPr="00064E3F">
          <w:rPr>
            <w:sz w:val="26"/>
            <w:szCs w:val="26"/>
            <w:highlight w:val="white"/>
          </w:rPr>
          <w:t>п. 3 ст. 27</w:t>
        </w:r>
      </w:hyperlink>
      <w:r w:rsidRPr="00064E3F">
        <w:rPr>
          <w:sz w:val="26"/>
          <w:szCs w:val="26"/>
          <w:highlight w:val="white"/>
        </w:rPr>
        <w:t xml:space="preserve"> Ф</w:t>
      </w:r>
      <w:r w:rsidRPr="00064E3F">
        <w:rPr>
          <w:sz w:val="26"/>
          <w:szCs w:val="26"/>
          <w:highlight w:val="white"/>
        </w:rPr>
        <w:t>едерального закона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>от 24 июля 2002 года № 1</w:t>
      </w:r>
      <w:r w:rsidRPr="00064E3F">
        <w:rPr>
          <w:sz w:val="26"/>
          <w:szCs w:val="26"/>
          <w:highlight w:val="white"/>
        </w:rPr>
        <w:t>02-ФЗ</w:t>
      </w:r>
      <w:r w:rsidRPr="00064E3F">
        <w:rPr>
          <w:sz w:val="26"/>
          <w:szCs w:val="26"/>
          <w:highlight w:val="white"/>
        </w:rPr>
        <w:t xml:space="preserve"> "О третейских судах в Российской Федерации" сторонам должно быть заблаговременно направлено уведомление о времени и месте заседания третейского суда. Указанное уведомление направляется и вручается в порядке, предусмотренном </w:t>
      </w:r>
      <w:hyperlink r:id="rId10" w:history="1">
        <w:r w:rsidRPr="00064E3F">
          <w:rPr>
            <w:sz w:val="26"/>
            <w:szCs w:val="26"/>
            <w:highlight w:val="white"/>
          </w:rPr>
          <w:t>ст. 4</w:t>
        </w:r>
      </w:hyperlink>
      <w:r w:rsidRPr="00064E3F">
        <w:rPr>
          <w:sz w:val="26"/>
          <w:szCs w:val="26"/>
          <w:highlight w:val="white"/>
        </w:rPr>
        <w:t xml:space="preserve"> указанного закона.</w:t>
      </w:r>
    </w:p>
    <w:p w14:paraId="4FE10272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В соответствии со ст. 4 Закона о третейских судах документы и иные материалы направляются сторонами в согласованном ими порядк</w:t>
      </w:r>
      <w:r w:rsidRPr="00064E3F">
        <w:rPr>
          <w:sz w:val="26"/>
          <w:szCs w:val="26"/>
          <w:highlight w:val="white"/>
        </w:rPr>
        <w:t>е и по указанным ими адресам. Если стороны не согласовали иной порядок, то документы и иные материалы направляются по последнему известному месту нахождения организации, являющейся стороной третейского разбирательства, или месту жительства гражданина-предп</w:t>
      </w:r>
      <w:r w:rsidRPr="00064E3F">
        <w:rPr>
          <w:sz w:val="26"/>
          <w:szCs w:val="26"/>
          <w:highlight w:val="white"/>
        </w:rPr>
        <w:t>ринимателя либо гражданина, являющегося стороной третейского разбирательства, заказным письмом с уведомлением о вручении или иным способом, предусматривающим фиксацию доставки указанных документов и материалов. Документы и иные материалы считаются полученн</w:t>
      </w:r>
      <w:r w:rsidRPr="00064E3F">
        <w:rPr>
          <w:sz w:val="26"/>
          <w:szCs w:val="26"/>
          <w:highlight w:val="white"/>
        </w:rPr>
        <w:t>ыми в день их доставки, хотя бы адресат по этому адресу не находится или не проживает.</w:t>
      </w:r>
    </w:p>
    <w:p w14:paraId="0627A9EE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Пунктом 11 кредитного договора и пунктом 8 договора поручительства стороны согласовали возможность передачи спора на рассмотрение Третейскому суду НАП. Также указанными </w:t>
      </w:r>
      <w:r w:rsidRPr="00064E3F">
        <w:rPr>
          <w:sz w:val="26"/>
          <w:szCs w:val="26"/>
          <w:highlight w:val="white"/>
        </w:rPr>
        <w:t xml:space="preserve">пунктами предусмотрено, что </w:t>
      </w:r>
      <w:r w:rsidRPr="00064E3F">
        <w:rPr>
          <w:sz w:val="26"/>
          <w:szCs w:val="26"/>
          <w:highlight w:val="white"/>
        </w:rPr>
        <w:t>Правила постоянно действующего Третейского суда НАП</w:t>
      </w:r>
      <w:r w:rsidRPr="00064E3F">
        <w:rPr>
          <w:sz w:val="26"/>
          <w:szCs w:val="26"/>
          <w:highlight w:val="white"/>
        </w:rPr>
        <w:t xml:space="preserve">, размещенные на сайте </w:t>
      </w:r>
      <w:r w:rsidRPr="00821127"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>,</w:t>
      </w:r>
      <w:r w:rsidRPr="00064E3F">
        <w:rPr>
          <w:sz w:val="26"/>
          <w:szCs w:val="26"/>
          <w:highlight w:val="white"/>
        </w:rPr>
        <w:t xml:space="preserve"> рассматриваются в качестве неотъемлемой части третейского соглашения. Стороны с правилами Третейского суда НАП ознакомлены и согласны с ними.</w:t>
      </w:r>
    </w:p>
    <w:p w14:paraId="3AAED31F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В соотв</w:t>
      </w:r>
      <w:r w:rsidRPr="00064E3F">
        <w:rPr>
          <w:sz w:val="26"/>
          <w:szCs w:val="26"/>
          <w:highlight w:val="white"/>
        </w:rPr>
        <w:t>етствии с п. 7.2 Регламента Третейского суда НАП предусмотрено, что если стороны не согласовали иное, исковые заявления, отзывы, объяснения по искам и другие документы, предоставляемые Третейскому суду и сторонам третейского разбирательства, а также уведом</w:t>
      </w:r>
      <w:r w:rsidRPr="00064E3F">
        <w:rPr>
          <w:sz w:val="26"/>
          <w:szCs w:val="26"/>
          <w:highlight w:val="white"/>
        </w:rPr>
        <w:t>ления, определения, решения и другие процессуальные документы Третейского суда направляются по последнему известному месту нахождения организации или по последнему известному месту жительства гражданина - предпринимателя либо физического лица.</w:t>
      </w:r>
    </w:p>
    <w:p w14:paraId="5FE626EC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Согласно п. </w:t>
      </w:r>
      <w:r w:rsidRPr="00064E3F">
        <w:rPr>
          <w:sz w:val="26"/>
          <w:szCs w:val="26"/>
          <w:highlight w:val="white"/>
        </w:rPr>
        <w:t>7.5. Регламента Третейского суда НАП, если стороны не договорились об ином, последним известным Третейскому суду местом нахождения организации или местом жительства физического лица, являющегося стороной третейского разбирательства, является адрес, указанн</w:t>
      </w:r>
      <w:r w:rsidRPr="00064E3F">
        <w:rPr>
          <w:sz w:val="26"/>
          <w:szCs w:val="26"/>
          <w:highlight w:val="white"/>
        </w:rPr>
        <w:t>ый в третейском соглашении или в договоре, содержащем третейскую оговорку.</w:t>
      </w:r>
    </w:p>
    <w:p w14:paraId="1B7023B2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Пунктом 7.9. Регламента третейского разбирательства в Третейском суде НАП предусмотрено, что документы и иные материалы считаются полученными адресатом в день их доставки, хотя бы о</w:t>
      </w:r>
      <w:r w:rsidRPr="00064E3F">
        <w:rPr>
          <w:sz w:val="26"/>
          <w:szCs w:val="26"/>
          <w:highlight w:val="white"/>
        </w:rPr>
        <w:t>н по этому адресу не находится, не проживает, отказался от их получения.</w:t>
      </w:r>
    </w:p>
    <w:p w14:paraId="38163616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В кредитном договоре указан адрес местонахождения </w:t>
      </w:r>
      <w:r w:rsidRPr="00064E3F">
        <w:rPr>
          <w:sz w:val="26"/>
          <w:szCs w:val="26"/>
          <w:highlight w:val="white"/>
        </w:rPr>
        <w:t>ООО «Важные Люди»</w:t>
      </w:r>
      <w:r w:rsidRPr="00064E3F">
        <w:rPr>
          <w:sz w:val="26"/>
          <w:szCs w:val="26"/>
          <w:highlight w:val="white"/>
        </w:rPr>
        <w:t xml:space="preserve"> как: </w:t>
      </w:r>
      <w:r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 xml:space="preserve">, почтовый адрес – </w:t>
      </w:r>
      <w:r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>.</w:t>
      </w:r>
    </w:p>
    <w:p w14:paraId="4725BC57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В договоре поручительства </w:t>
      </w:r>
      <w:r w:rsidRPr="00064E3F">
        <w:rPr>
          <w:sz w:val="26"/>
          <w:szCs w:val="26"/>
          <w:highlight w:val="white"/>
        </w:rPr>
        <w:t>указан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>адрес</w:t>
      </w:r>
      <w:r w:rsidRPr="00064E3F">
        <w:rPr>
          <w:sz w:val="26"/>
          <w:szCs w:val="26"/>
          <w:highlight w:val="white"/>
        </w:rPr>
        <w:t xml:space="preserve"> поручителя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>Ермаковой Н.В.</w:t>
      </w:r>
      <w:r w:rsidRPr="00064E3F">
        <w:rPr>
          <w:sz w:val="26"/>
          <w:szCs w:val="26"/>
          <w:highlight w:val="white"/>
        </w:rPr>
        <w:t xml:space="preserve">: </w:t>
      </w:r>
      <w:r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>.</w:t>
      </w:r>
    </w:p>
    <w:p w14:paraId="0DB720FD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Банк не полу</w:t>
      </w:r>
      <w:r w:rsidRPr="00064E3F">
        <w:rPr>
          <w:sz w:val="26"/>
          <w:szCs w:val="26"/>
          <w:highlight w:val="white"/>
        </w:rPr>
        <w:t>чал каких-либо уведомлений от заемщика и поручителя о смене их адреса местонахождения или почтового адреса, несмотря на то, что такая обязанность, в том числе предусмотрена условиями договоров.</w:t>
      </w:r>
    </w:p>
    <w:p w14:paraId="4579330C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Третейский суд </w:t>
      </w:r>
      <w:r w:rsidRPr="00064E3F">
        <w:rPr>
          <w:sz w:val="26"/>
          <w:szCs w:val="26"/>
          <w:highlight w:val="white"/>
        </w:rPr>
        <w:t>12 января</w:t>
      </w:r>
      <w:r w:rsidRPr="00064E3F">
        <w:rPr>
          <w:sz w:val="26"/>
          <w:szCs w:val="26"/>
          <w:highlight w:val="white"/>
        </w:rPr>
        <w:t xml:space="preserve"> 2015 года направил ответчикам телегра</w:t>
      </w:r>
      <w:r w:rsidRPr="00064E3F">
        <w:rPr>
          <w:sz w:val="26"/>
          <w:szCs w:val="26"/>
          <w:highlight w:val="white"/>
        </w:rPr>
        <w:t xml:space="preserve">ммы, о принятии поступившего от ОАО </w:t>
      </w:r>
      <w:r w:rsidRPr="00064E3F">
        <w:rPr>
          <w:sz w:val="26"/>
          <w:szCs w:val="26"/>
          <w:highlight w:val="white"/>
        </w:rPr>
        <w:t>«</w:t>
      </w:r>
      <w:r w:rsidRPr="00064E3F">
        <w:rPr>
          <w:sz w:val="26"/>
          <w:szCs w:val="26"/>
          <w:highlight w:val="white"/>
        </w:rPr>
        <w:t>Сбербанк России</w:t>
      </w:r>
      <w:r w:rsidRPr="00064E3F">
        <w:rPr>
          <w:sz w:val="26"/>
          <w:szCs w:val="26"/>
          <w:highlight w:val="white"/>
        </w:rPr>
        <w:t>»</w:t>
      </w:r>
      <w:r w:rsidRPr="00064E3F">
        <w:rPr>
          <w:sz w:val="26"/>
          <w:szCs w:val="26"/>
          <w:highlight w:val="white"/>
        </w:rPr>
        <w:t xml:space="preserve"> иска к производству и о необходимости представить кандидатуры третейских судей. </w:t>
      </w:r>
      <w:r w:rsidRPr="00064E3F">
        <w:rPr>
          <w:sz w:val="26"/>
          <w:szCs w:val="26"/>
          <w:highlight w:val="white"/>
        </w:rPr>
        <w:t>Т</w:t>
      </w:r>
      <w:r w:rsidRPr="00064E3F">
        <w:rPr>
          <w:sz w:val="26"/>
          <w:szCs w:val="26"/>
          <w:highlight w:val="white"/>
        </w:rPr>
        <w:t>елеграмм</w:t>
      </w:r>
      <w:r w:rsidRPr="00064E3F">
        <w:rPr>
          <w:sz w:val="26"/>
          <w:szCs w:val="26"/>
          <w:highlight w:val="white"/>
        </w:rPr>
        <w:t>а</w:t>
      </w:r>
      <w:r w:rsidRPr="00064E3F">
        <w:rPr>
          <w:sz w:val="26"/>
          <w:szCs w:val="26"/>
          <w:highlight w:val="white"/>
        </w:rPr>
        <w:t xml:space="preserve">, </w:t>
      </w:r>
      <w:r w:rsidRPr="00064E3F">
        <w:rPr>
          <w:sz w:val="26"/>
          <w:szCs w:val="26"/>
          <w:highlight w:val="white"/>
        </w:rPr>
        <w:t>на</w:t>
      </w:r>
      <w:r w:rsidRPr="00064E3F">
        <w:rPr>
          <w:sz w:val="26"/>
          <w:szCs w:val="26"/>
          <w:highlight w:val="white"/>
        </w:rPr>
        <w:t>правленн</w:t>
      </w:r>
      <w:r w:rsidRPr="00064E3F">
        <w:rPr>
          <w:sz w:val="26"/>
          <w:szCs w:val="26"/>
          <w:highlight w:val="white"/>
        </w:rPr>
        <w:t>ая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>ООО «Важные Люди»</w:t>
      </w:r>
      <w:r w:rsidRPr="00064E3F">
        <w:rPr>
          <w:sz w:val="26"/>
          <w:szCs w:val="26"/>
          <w:highlight w:val="white"/>
        </w:rPr>
        <w:t xml:space="preserve"> адрес</w:t>
      </w:r>
      <w:r w:rsidRPr="00064E3F">
        <w:rPr>
          <w:sz w:val="26"/>
          <w:szCs w:val="26"/>
          <w:highlight w:val="white"/>
        </w:rPr>
        <w:t xml:space="preserve">у: </w:t>
      </w:r>
      <w:r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>, не был</w:t>
      </w:r>
      <w:r w:rsidRPr="00064E3F">
        <w:rPr>
          <w:sz w:val="26"/>
          <w:szCs w:val="26"/>
          <w:highlight w:val="white"/>
        </w:rPr>
        <w:t>а</w:t>
      </w:r>
      <w:r w:rsidRPr="00064E3F">
        <w:rPr>
          <w:sz w:val="26"/>
          <w:szCs w:val="26"/>
          <w:highlight w:val="white"/>
        </w:rPr>
        <w:t xml:space="preserve"> доставлен</w:t>
      </w:r>
      <w:r w:rsidRPr="00064E3F">
        <w:rPr>
          <w:sz w:val="26"/>
          <w:szCs w:val="26"/>
          <w:highlight w:val="white"/>
        </w:rPr>
        <w:t>а</w:t>
      </w:r>
      <w:r w:rsidRPr="00064E3F">
        <w:rPr>
          <w:sz w:val="26"/>
          <w:szCs w:val="26"/>
          <w:highlight w:val="white"/>
        </w:rPr>
        <w:t xml:space="preserve"> по причине отсутствия адресата. Т</w:t>
      </w:r>
      <w:r w:rsidRPr="00064E3F">
        <w:rPr>
          <w:sz w:val="26"/>
          <w:szCs w:val="26"/>
          <w:highlight w:val="white"/>
        </w:rPr>
        <w:t>елеграмм</w:t>
      </w:r>
      <w:r w:rsidRPr="00064E3F">
        <w:rPr>
          <w:sz w:val="26"/>
          <w:szCs w:val="26"/>
          <w:highlight w:val="white"/>
        </w:rPr>
        <w:t>ы</w:t>
      </w:r>
      <w:r w:rsidRPr="00064E3F">
        <w:rPr>
          <w:sz w:val="26"/>
          <w:szCs w:val="26"/>
          <w:highlight w:val="white"/>
        </w:rPr>
        <w:t xml:space="preserve">, </w:t>
      </w:r>
      <w:r w:rsidRPr="00064E3F">
        <w:rPr>
          <w:sz w:val="26"/>
          <w:szCs w:val="26"/>
          <w:highlight w:val="white"/>
        </w:rPr>
        <w:t>на</w:t>
      </w:r>
      <w:r w:rsidRPr="00064E3F">
        <w:rPr>
          <w:sz w:val="26"/>
          <w:szCs w:val="26"/>
          <w:highlight w:val="white"/>
        </w:rPr>
        <w:t>п</w:t>
      </w:r>
      <w:r w:rsidRPr="00064E3F">
        <w:rPr>
          <w:sz w:val="26"/>
          <w:szCs w:val="26"/>
          <w:highlight w:val="white"/>
        </w:rPr>
        <w:t>равленн</w:t>
      </w:r>
      <w:r w:rsidRPr="00064E3F">
        <w:rPr>
          <w:sz w:val="26"/>
          <w:szCs w:val="26"/>
          <w:highlight w:val="white"/>
        </w:rPr>
        <w:t>ые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>Ермаковой Н.В.</w:t>
      </w:r>
      <w:r w:rsidRPr="00064E3F">
        <w:rPr>
          <w:sz w:val="26"/>
          <w:szCs w:val="26"/>
          <w:highlight w:val="white"/>
        </w:rPr>
        <w:t xml:space="preserve"> и ООО «Важные Люди»</w:t>
      </w:r>
      <w:r w:rsidRPr="00064E3F">
        <w:rPr>
          <w:sz w:val="26"/>
          <w:szCs w:val="26"/>
          <w:highlight w:val="white"/>
        </w:rPr>
        <w:t xml:space="preserve"> по адресу: </w:t>
      </w:r>
      <w:r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 xml:space="preserve">, </w:t>
      </w:r>
      <w:r w:rsidRPr="00064E3F">
        <w:rPr>
          <w:sz w:val="26"/>
          <w:szCs w:val="26"/>
          <w:highlight w:val="white"/>
        </w:rPr>
        <w:t>вручены не были в связи с тем, что дверь закрыта, адресаты за телеграммой не являются (л.д.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>77-79</w:t>
      </w:r>
      <w:r w:rsidRPr="00064E3F">
        <w:rPr>
          <w:sz w:val="26"/>
          <w:szCs w:val="26"/>
          <w:highlight w:val="white"/>
        </w:rPr>
        <w:t>)</w:t>
      </w:r>
      <w:r w:rsidRPr="00064E3F">
        <w:rPr>
          <w:sz w:val="26"/>
          <w:szCs w:val="26"/>
          <w:highlight w:val="white"/>
        </w:rPr>
        <w:t>.</w:t>
      </w:r>
    </w:p>
    <w:p w14:paraId="55A8227C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02 февраля</w:t>
      </w:r>
      <w:r w:rsidRPr="00064E3F">
        <w:rPr>
          <w:sz w:val="26"/>
          <w:szCs w:val="26"/>
          <w:highlight w:val="white"/>
        </w:rPr>
        <w:t xml:space="preserve"> 2015 года </w:t>
      </w:r>
      <w:r w:rsidRPr="00064E3F">
        <w:rPr>
          <w:sz w:val="26"/>
          <w:szCs w:val="26"/>
          <w:highlight w:val="white"/>
        </w:rPr>
        <w:t xml:space="preserve">третейский суд </w:t>
      </w:r>
      <w:r w:rsidRPr="00064E3F">
        <w:rPr>
          <w:sz w:val="26"/>
          <w:szCs w:val="26"/>
          <w:highlight w:val="white"/>
        </w:rPr>
        <w:t xml:space="preserve">направил ответчикам телеграммы, о рассмотрении иска ОАО </w:t>
      </w:r>
      <w:r w:rsidRPr="00064E3F">
        <w:rPr>
          <w:sz w:val="26"/>
          <w:szCs w:val="26"/>
          <w:highlight w:val="white"/>
        </w:rPr>
        <w:t>«</w:t>
      </w:r>
      <w:r w:rsidRPr="00064E3F">
        <w:rPr>
          <w:sz w:val="26"/>
          <w:szCs w:val="26"/>
          <w:highlight w:val="white"/>
        </w:rPr>
        <w:t>Сб</w:t>
      </w:r>
      <w:r w:rsidRPr="00064E3F">
        <w:rPr>
          <w:sz w:val="26"/>
          <w:szCs w:val="26"/>
          <w:highlight w:val="white"/>
        </w:rPr>
        <w:t>ербанк России</w:t>
      </w:r>
      <w:r w:rsidRPr="00064E3F">
        <w:rPr>
          <w:sz w:val="26"/>
          <w:szCs w:val="26"/>
          <w:highlight w:val="white"/>
        </w:rPr>
        <w:t>»</w:t>
      </w:r>
      <w:r w:rsidRPr="00064E3F">
        <w:rPr>
          <w:sz w:val="26"/>
          <w:szCs w:val="26"/>
          <w:highlight w:val="white"/>
        </w:rPr>
        <w:t xml:space="preserve"> к </w:t>
      </w:r>
      <w:r w:rsidRPr="00064E3F">
        <w:rPr>
          <w:sz w:val="26"/>
          <w:szCs w:val="26"/>
          <w:highlight w:val="white"/>
        </w:rPr>
        <w:t>ООО «Важные Люди»</w:t>
      </w:r>
      <w:r w:rsidRPr="00064E3F">
        <w:rPr>
          <w:sz w:val="26"/>
          <w:szCs w:val="26"/>
          <w:highlight w:val="white"/>
        </w:rPr>
        <w:t xml:space="preserve"> и </w:t>
      </w:r>
      <w:r w:rsidRPr="00064E3F">
        <w:rPr>
          <w:sz w:val="26"/>
          <w:szCs w:val="26"/>
          <w:highlight w:val="white"/>
        </w:rPr>
        <w:t>Ермаковой Н.В.</w:t>
      </w:r>
      <w:r w:rsidRPr="00064E3F">
        <w:rPr>
          <w:sz w:val="26"/>
          <w:szCs w:val="26"/>
          <w:highlight w:val="white"/>
        </w:rPr>
        <w:t xml:space="preserve"> о взыскании задолженности в заседании, назначенном на </w:t>
      </w:r>
      <w:r w:rsidRPr="00064E3F">
        <w:rPr>
          <w:sz w:val="26"/>
          <w:szCs w:val="26"/>
          <w:highlight w:val="white"/>
        </w:rPr>
        <w:t>09 февраля</w:t>
      </w:r>
      <w:r w:rsidRPr="00064E3F">
        <w:rPr>
          <w:sz w:val="26"/>
          <w:szCs w:val="26"/>
          <w:highlight w:val="white"/>
        </w:rPr>
        <w:t xml:space="preserve"> 2015 года в </w:t>
      </w:r>
      <w:r w:rsidRPr="00064E3F">
        <w:rPr>
          <w:sz w:val="26"/>
          <w:szCs w:val="26"/>
          <w:highlight w:val="white"/>
        </w:rPr>
        <w:t xml:space="preserve">09 часов </w:t>
      </w:r>
      <w:r w:rsidRPr="00064E3F">
        <w:rPr>
          <w:sz w:val="26"/>
          <w:szCs w:val="26"/>
          <w:highlight w:val="white"/>
        </w:rPr>
        <w:t>5</w:t>
      </w:r>
      <w:r w:rsidRPr="00064E3F">
        <w:rPr>
          <w:sz w:val="26"/>
          <w:szCs w:val="26"/>
          <w:highlight w:val="white"/>
        </w:rPr>
        <w:t>0 минут</w:t>
      </w:r>
      <w:r w:rsidRPr="00064E3F">
        <w:rPr>
          <w:sz w:val="26"/>
          <w:szCs w:val="26"/>
          <w:highlight w:val="white"/>
        </w:rPr>
        <w:t xml:space="preserve">. </w:t>
      </w:r>
      <w:r w:rsidRPr="00064E3F">
        <w:rPr>
          <w:sz w:val="26"/>
          <w:szCs w:val="26"/>
          <w:highlight w:val="white"/>
        </w:rPr>
        <w:t xml:space="preserve">Телеграмма, направленная ООО «Важные Люди» адресу: </w:t>
      </w:r>
      <w:r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>, не была доставлена по причине отсутствия адресата. Т</w:t>
      </w:r>
      <w:r w:rsidRPr="00064E3F">
        <w:rPr>
          <w:sz w:val="26"/>
          <w:szCs w:val="26"/>
          <w:highlight w:val="white"/>
        </w:rPr>
        <w:t xml:space="preserve">елеграммы, направленные Ермаковой Н.В. и ООО «Важные Люди» по адресу: </w:t>
      </w:r>
      <w:r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>, вручены не были в связи с тем, что дверь закрыта, адресаты за телеграммой не являются (л.д. 80-83).</w:t>
      </w:r>
    </w:p>
    <w:p w14:paraId="2E3FC1B2" w14:textId="77777777" w:rsidR="003D3A82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09 февраля</w:t>
      </w:r>
      <w:r w:rsidRPr="00064E3F">
        <w:rPr>
          <w:sz w:val="26"/>
          <w:szCs w:val="26"/>
          <w:highlight w:val="white"/>
        </w:rPr>
        <w:t xml:space="preserve"> 2015</w:t>
      </w:r>
      <w:r w:rsidRPr="00064E3F">
        <w:rPr>
          <w:sz w:val="26"/>
          <w:szCs w:val="26"/>
          <w:highlight w:val="white"/>
        </w:rPr>
        <w:t xml:space="preserve"> года третейский суд направил ответчикам телеграммы, о рассмотрени</w:t>
      </w:r>
      <w:r w:rsidRPr="00064E3F">
        <w:rPr>
          <w:sz w:val="26"/>
          <w:szCs w:val="26"/>
          <w:highlight w:val="white"/>
        </w:rPr>
        <w:t xml:space="preserve">и иска ОАО </w:t>
      </w:r>
      <w:r w:rsidRPr="00064E3F">
        <w:rPr>
          <w:sz w:val="26"/>
          <w:szCs w:val="26"/>
          <w:highlight w:val="white"/>
        </w:rPr>
        <w:t>«</w:t>
      </w:r>
      <w:r w:rsidRPr="00064E3F">
        <w:rPr>
          <w:sz w:val="26"/>
          <w:szCs w:val="26"/>
          <w:highlight w:val="white"/>
        </w:rPr>
        <w:t>Сбербанк России</w:t>
      </w:r>
      <w:r w:rsidRPr="00064E3F">
        <w:rPr>
          <w:sz w:val="26"/>
          <w:szCs w:val="26"/>
          <w:highlight w:val="white"/>
        </w:rPr>
        <w:t>»</w:t>
      </w:r>
      <w:r w:rsidRPr="00064E3F">
        <w:rPr>
          <w:sz w:val="26"/>
          <w:szCs w:val="26"/>
          <w:highlight w:val="white"/>
        </w:rPr>
        <w:t xml:space="preserve"> к </w:t>
      </w:r>
      <w:r w:rsidRPr="00064E3F">
        <w:rPr>
          <w:sz w:val="26"/>
          <w:szCs w:val="26"/>
          <w:highlight w:val="white"/>
        </w:rPr>
        <w:t>ООО «Важные Люди»</w:t>
      </w:r>
      <w:r w:rsidRPr="00064E3F">
        <w:rPr>
          <w:sz w:val="26"/>
          <w:szCs w:val="26"/>
          <w:highlight w:val="white"/>
        </w:rPr>
        <w:t xml:space="preserve"> и </w:t>
      </w:r>
      <w:r w:rsidRPr="00064E3F">
        <w:rPr>
          <w:sz w:val="26"/>
          <w:szCs w:val="26"/>
          <w:highlight w:val="white"/>
        </w:rPr>
        <w:t>Ермаковой Н.В.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 xml:space="preserve">о взыскании задолженности в заседании, назначенном на </w:t>
      </w:r>
      <w:r w:rsidRPr="00064E3F">
        <w:rPr>
          <w:sz w:val="26"/>
          <w:szCs w:val="26"/>
          <w:highlight w:val="white"/>
        </w:rPr>
        <w:t>18 февраля</w:t>
      </w:r>
      <w:r w:rsidRPr="00064E3F">
        <w:rPr>
          <w:sz w:val="26"/>
          <w:szCs w:val="26"/>
          <w:highlight w:val="white"/>
        </w:rPr>
        <w:t xml:space="preserve"> 2015 года в </w:t>
      </w:r>
      <w:r w:rsidRPr="00064E3F">
        <w:rPr>
          <w:sz w:val="26"/>
          <w:szCs w:val="26"/>
          <w:highlight w:val="white"/>
        </w:rPr>
        <w:t>12</w:t>
      </w:r>
      <w:r w:rsidRPr="00064E3F">
        <w:rPr>
          <w:sz w:val="26"/>
          <w:szCs w:val="26"/>
          <w:highlight w:val="white"/>
        </w:rPr>
        <w:t xml:space="preserve"> часов </w:t>
      </w:r>
      <w:r w:rsidRPr="00064E3F">
        <w:rPr>
          <w:sz w:val="26"/>
          <w:szCs w:val="26"/>
          <w:highlight w:val="white"/>
        </w:rPr>
        <w:t>2</w:t>
      </w:r>
      <w:r w:rsidRPr="00064E3F">
        <w:rPr>
          <w:sz w:val="26"/>
          <w:szCs w:val="26"/>
          <w:highlight w:val="white"/>
        </w:rPr>
        <w:t>0 минут. Телеграммы, направленные  ответчикам по указанным в кредитным договоре и договоре поручительст</w:t>
      </w:r>
      <w:r w:rsidRPr="00064E3F">
        <w:rPr>
          <w:sz w:val="26"/>
          <w:szCs w:val="26"/>
          <w:highlight w:val="white"/>
        </w:rPr>
        <w:t>ва ад</w:t>
      </w:r>
      <w:r w:rsidRPr="00064E3F">
        <w:rPr>
          <w:sz w:val="26"/>
          <w:szCs w:val="26"/>
          <w:highlight w:val="white"/>
        </w:rPr>
        <w:t>ресам, доставлены не были</w:t>
      </w:r>
      <w:r w:rsidRPr="00064E3F">
        <w:rPr>
          <w:sz w:val="26"/>
          <w:szCs w:val="26"/>
          <w:highlight w:val="white"/>
        </w:rPr>
        <w:t xml:space="preserve"> по аналогичным причинам</w:t>
      </w:r>
      <w:r w:rsidRPr="00064E3F">
        <w:rPr>
          <w:sz w:val="26"/>
          <w:szCs w:val="26"/>
          <w:highlight w:val="white"/>
        </w:rPr>
        <w:t xml:space="preserve"> (</w:t>
      </w:r>
      <w:r w:rsidRPr="00064E3F">
        <w:rPr>
          <w:sz w:val="26"/>
          <w:szCs w:val="26"/>
          <w:highlight w:val="white"/>
        </w:rPr>
        <w:t>л.д.84-86</w:t>
      </w:r>
      <w:r w:rsidRPr="00064E3F">
        <w:rPr>
          <w:sz w:val="26"/>
          <w:szCs w:val="26"/>
          <w:highlight w:val="white"/>
        </w:rPr>
        <w:t>).</w:t>
      </w:r>
    </w:p>
    <w:p w14:paraId="5EF68A8D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В соответствии со </w:t>
      </w:r>
      <w:hyperlink r:id="rId11" w:history="1">
        <w:r w:rsidRPr="00064E3F">
          <w:rPr>
            <w:sz w:val="26"/>
            <w:szCs w:val="26"/>
            <w:highlight w:val="white"/>
          </w:rPr>
          <w:t>ст. 20</w:t>
        </w:r>
      </w:hyperlink>
      <w:r w:rsidRPr="00064E3F">
        <w:rPr>
          <w:sz w:val="26"/>
          <w:szCs w:val="26"/>
          <w:highlight w:val="white"/>
        </w:rPr>
        <w:t xml:space="preserve"> ГК РФ местом жительства граждани</w:t>
      </w:r>
      <w:r w:rsidRPr="00064E3F">
        <w:rPr>
          <w:sz w:val="26"/>
          <w:szCs w:val="26"/>
          <w:highlight w:val="white"/>
        </w:rPr>
        <w:t>на признается место, где гражданин постоянно или преимущественно проживает, гражданин, сообщивший кредиторам, а также другим лицам сведения об ином месте своего жительства, несет риск, вызванных этим последствий.</w:t>
      </w:r>
    </w:p>
    <w:p w14:paraId="332E289A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Кроме того, в силу </w:t>
      </w:r>
      <w:hyperlink r:id="rId12" w:history="1">
        <w:r w:rsidRPr="00064E3F">
          <w:rPr>
            <w:sz w:val="26"/>
            <w:szCs w:val="26"/>
            <w:highlight w:val="white"/>
          </w:rPr>
          <w:t>ст. 165.1</w:t>
        </w:r>
      </w:hyperlink>
      <w:r w:rsidRPr="00064E3F">
        <w:rPr>
          <w:sz w:val="26"/>
          <w:szCs w:val="26"/>
          <w:highlight w:val="white"/>
        </w:rPr>
        <w:t xml:space="preserve"> ГК РФ, согласно которой заявления, уведомления, извещения, требования или иные юридически значимые сообщения, с которыми закон или сделка связыва</w:t>
      </w:r>
      <w:r w:rsidRPr="00064E3F">
        <w:rPr>
          <w:sz w:val="26"/>
          <w:szCs w:val="26"/>
          <w:highlight w:val="white"/>
        </w:rPr>
        <w:t>ет гражданско-правовые последствия для другого лица, влекут для этого лица такие последствия с момента доставки соответствующего сообщения ему или его представителю.</w:t>
      </w:r>
    </w:p>
    <w:p w14:paraId="0CD86C92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Согласно </w:t>
      </w:r>
      <w:hyperlink r:id="rId13" w:history="1">
        <w:r w:rsidRPr="00064E3F">
          <w:rPr>
            <w:sz w:val="26"/>
            <w:szCs w:val="26"/>
            <w:highlight w:val="white"/>
          </w:rPr>
          <w:t>п. 63</w:t>
        </w:r>
      </w:hyperlink>
      <w:r w:rsidRPr="00064E3F">
        <w:rPr>
          <w:sz w:val="26"/>
          <w:szCs w:val="26"/>
          <w:highlight w:val="white"/>
        </w:rPr>
        <w:t xml:space="preserve"> Постановления Пленума Верховного Суда РФ от 23.06.2015 г. N 25 "О применении судами некоторых положений раздела I части первой Гражданского кодекса Российской Федерации" по смыслу </w:t>
      </w:r>
      <w:hyperlink r:id="rId14" w:history="1">
        <w:r w:rsidRPr="00064E3F">
          <w:rPr>
            <w:sz w:val="26"/>
            <w:szCs w:val="26"/>
            <w:highlight w:val="white"/>
          </w:rPr>
          <w:t>п. 1 ст. 165.1</w:t>
        </w:r>
      </w:hyperlink>
      <w:r w:rsidRPr="00064E3F">
        <w:rPr>
          <w:sz w:val="26"/>
          <w:szCs w:val="26"/>
          <w:highlight w:val="white"/>
        </w:rPr>
        <w:t xml:space="preserve"> ГК РФ юридически значимое сообщение, адресованное гражданину, должно быть направлено по адресу его регистрации по месту жительства или п</w:t>
      </w:r>
      <w:r w:rsidRPr="00064E3F">
        <w:rPr>
          <w:sz w:val="26"/>
          <w:szCs w:val="26"/>
          <w:highlight w:val="white"/>
        </w:rPr>
        <w:t>ребывания либо по адресу, который гражданин указал сам (например, в тексте договора), либо его представителю.</w:t>
      </w:r>
    </w:p>
    <w:p w14:paraId="65C9E199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Сообщения, доставленные по названным адресам, считаются полученными, даже если соответствующее лицо фактически не проживает (не находится) по указ</w:t>
      </w:r>
      <w:r w:rsidRPr="00064E3F">
        <w:rPr>
          <w:sz w:val="26"/>
          <w:szCs w:val="26"/>
          <w:highlight w:val="white"/>
        </w:rPr>
        <w:t>анному адресу.</w:t>
      </w:r>
    </w:p>
    <w:p w14:paraId="0CE08C24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Таким образом, судебная коллегия приходит к выводу, что ответчики были надлежаще уведомлены, а их права и законные интересы нарушены не были.</w:t>
      </w:r>
    </w:p>
    <w:p w14:paraId="1D6D0797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На основании изложенного</w:t>
      </w:r>
      <w:r w:rsidRPr="00064E3F">
        <w:rPr>
          <w:sz w:val="26"/>
          <w:szCs w:val="26"/>
          <w:highlight w:val="white"/>
        </w:rPr>
        <w:t>, а также с учетом объяснений Ермаковой Н.В.,</w:t>
      </w:r>
      <w:r w:rsidRPr="00064E3F">
        <w:rPr>
          <w:sz w:val="26"/>
          <w:szCs w:val="26"/>
          <w:highlight w:val="white"/>
        </w:rPr>
        <w:t xml:space="preserve"> судебная коллегия находит обо</w:t>
      </w:r>
      <w:r w:rsidRPr="00064E3F">
        <w:rPr>
          <w:sz w:val="26"/>
          <w:szCs w:val="26"/>
          <w:highlight w:val="white"/>
        </w:rPr>
        <w:t xml:space="preserve">снованными доводы частной жалобы, а обжалуемое определение суда от </w:t>
      </w:r>
      <w:r w:rsidRPr="00064E3F">
        <w:rPr>
          <w:sz w:val="26"/>
          <w:szCs w:val="26"/>
          <w:highlight w:val="white"/>
        </w:rPr>
        <w:t>27 октября</w:t>
      </w:r>
      <w:r w:rsidRPr="00064E3F">
        <w:rPr>
          <w:sz w:val="26"/>
          <w:szCs w:val="26"/>
          <w:highlight w:val="white"/>
        </w:rPr>
        <w:t xml:space="preserve"> 2015</w:t>
      </w:r>
      <w:r w:rsidRPr="00064E3F">
        <w:rPr>
          <w:sz w:val="26"/>
          <w:szCs w:val="26"/>
          <w:highlight w:val="white"/>
        </w:rPr>
        <w:t xml:space="preserve"> года не может быть признано законным и обоснованным, в связи с чем, оно подлежит отмене.</w:t>
      </w:r>
    </w:p>
    <w:p w14:paraId="7AC8DC68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Учитывая, что решение третейского суда принято по спору, предусмотренному третейским</w:t>
      </w:r>
      <w:r w:rsidRPr="00064E3F">
        <w:rPr>
          <w:sz w:val="26"/>
          <w:szCs w:val="26"/>
          <w:highlight w:val="white"/>
        </w:rPr>
        <w:t xml:space="preserve"> соглашением, подпадающему под его условия, и не содержит выводов по вопросам, выходящим за пределы третейского соглашения, отраженная в решении процедура разбирательства соответствует федеральному закону и Регламенту третейского суда, судебная коллегия не</w:t>
      </w:r>
      <w:r w:rsidRPr="00064E3F">
        <w:rPr>
          <w:sz w:val="26"/>
          <w:szCs w:val="26"/>
          <w:highlight w:val="white"/>
        </w:rPr>
        <w:t xml:space="preserve"> усматривает оснований для отказа в выдаче исполнительных листов на принудительное исполнение решения третейского суда, предусмотренных </w:t>
      </w:r>
      <w:hyperlink r:id="rId15" w:history="1">
        <w:r w:rsidRPr="00064E3F">
          <w:rPr>
            <w:sz w:val="26"/>
            <w:szCs w:val="26"/>
            <w:highlight w:val="white"/>
          </w:rPr>
          <w:t>ст. 426</w:t>
        </w:r>
      </w:hyperlink>
      <w:r w:rsidRPr="00064E3F">
        <w:rPr>
          <w:sz w:val="26"/>
          <w:szCs w:val="26"/>
          <w:highlight w:val="white"/>
        </w:rPr>
        <w:t xml:space="preserve"> ГПК РФ, в связи с чем, приходит к выводу об удовлетворении заявления ОАО </w:t>
      </w:r>
      <w:r w:rsidRPr="00064E3F">
        <w:rPr>
          <w:sz w:val="26"/>
          <w:szCs w:val="26"/>
          <w:highlight w:val="white"/>
        </w:rPr>
        <w:t>«</w:t>
      </w:r>
      <w:r w:rsidRPr="00064E3F">
        <w:rPr>
          <w:sz w:val="26"/>
          <w:szCs w:val="26"/>
          <w:highlight w:val="white"/>
        </w:rPr>
        <w:t>Сбербанк России</w:t>
      </w:r>
      <w:r w:rsidRPr="00064E3F">
        <w:rPr>
          <w:sz w:val="26"/>
          <w:szCs w:val="26"/>
          <w:highlight w:val="white"/>
        </w:rPr>
        <w:t>»</w:t>
      </w:r>
      <w:r w:rsidRPr="00064E3F">
        <w:rPr>
          <w:sz w:val="26"/>
          <w:szCs w:val="26"/>
          <w:highlight w:val="white"/>
        </w:rPr>
        <w:t xml:space="preserve"> о выдаче исполнительных листов на принудительное исполнение решения третейского суда.</w:t>
      </w:r>
    </w:p>
    <w:p w14:paraId="06BC7699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Поскольку ПАО </w:t>
      </w:r>
      <w:r w:rsidRPr="00064E3F">
        <w:rPr>
          <w:sz w:val="26"/>
          <w:szCs w:val="26"/>
          <w:highlight w:val="white"/>
        </w:rPr>
        <w:t>«</w:t>
      </w:r>
      <w:r w:rsidRPr="00064E3F">
        <w:rPr>
          <w:sz w:val="26"/>
          <w:szCs w:val="26"/>
          <w:highlight w:val="white"/>
        </w:rPr>
        <w:t>Сбербанк России</w:t>
      </w:r>
      <w:r w:rsidRPr="00064E3F">
        <w:rPr>
          <w:sz w:val="26"/>
          <w:szCs w:val="26"/>
          <w:highlight w:val="white"/>
        </w:rPr>
        <w:t>»</w:t>
      </w:r>
      <w:r w:rsidRPr="00064E3F">
        <w:rPr>
          <w:sz w:val="26"/>
          <w:szCs w:val="26"/>
          <w:highlight w:val="white"/>
        </w:rPr>
        <w:t xml:space="preserve"> при рассмотрении заявления о</w:t>
      </w:r>
      <w:r w:rsidRPr="00064E3F">
        <w:rPr>
          <w:sz w:val="26"/>
          <w:szCs w:val="26"/>
          <w:highlight w:val="white"/>
        </w:rPr>
        <w:t xml:space="preserve"> выдаче исполнительного листа понесло расходы по оплате государственной пошлины в сумме </w:t>
      </w:r>
      <w:r w:rsidRPr="00064E3F">
        <w:rPr>
          <w:sz w:val="26"/>
          <w:szCs w:val="26"/>
          <w:highlight w:val="white"/>
        </w:rPr>
        <w:t>2250</w:t>
      </w:r>
      <w:r w:rsidRPr="00064E3F">
        <w:rPr>
          <w:sz w:val="26"/>
          <w:szCs w:val="26"/>
          <w:highlight w:val="white"/>
        </w:rPr>
        <w:t xml:space="preserve"> руб</w:t>
      </w:r>
      <w:r w:rsidRPr="00064E3F">
        <w:rPr>
          <w:sz w:val="26"/>
          <w:szCs w:val="26"/>
          <w:highlight w:val="white"/>
        </w:rPr>
        <w:t>.</w:t>
      </w:r>
      <w:r w:rsidRPr="00064E3F">
        <w:rPr>
          <w:sz w:val="26"/>
          <w:szCs w:val="26"/>
          <w:highlight w:val="white"/>
        </w:rPr>
        <w:t xml:space="preserve"> (л.д. </w:t>
      </w:r>
      <w:r w:rsidRPr="00064E3F">
        <w:rPr>
          <w:sz w:val="26"/>
          <w:szCs w:val="26"/>
          <w:highlight w:val="white"/>
        </w:rPr>
        <w:t>7</w:t>
      </w:r>
      <w:r w:rsidRPr="00064E3F">
        <w:rPr>
          <w:sz w:val="26"/>
          <w:szCs w:val="26"/>
          <w:highlight w:val="white"/>
        </w:rPr>
        <w:t xml:space="preserve">), с </w:t>
      </w:r>
      <w:r w:rsidRPr="00064E3F">
        <w:rPr>
          <w:sz w:val="26"/>
          <w:szCs w:val="26"/>
          <w:highlight w:val="white"/>
        </w:rPr>
        <w:t>ООО «Важные Люди»</w:t>
      </w:r>
      <w:r w:rsidRPr="00064E3F">
        <w:rPr>
          <w:sz w:val="26"/>
          <w:szCs w:val="26"/>
          <w:highlight w:val="white"/>
        </w:rPr>
        <w:t xml:space="preserve"> и </w:t>
      </w:r>
      <w:r w:rsidRPr="00064E3F">
        <w:rPr>
          <w:sz w:val="26"/>
          <w:szCs w:val="26"/>
          <w:highlight w:val="white"/>
        </w:rPr>
        <w:t>Ермаковой Н.В.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 xml:space="preserve"> в пользу ПАО </w:t>
      </w:r>
      <w:r w:rsidRPr="00064E3F">
        <w:rPr>
          <w:sz w:val="26"/>
          <w:szCs w:val="26"/>
          <w:highlight w:val="white"/>
        </w:rPr>
        <w:t>«</w:t>
      </w:r>
      <w:r w:rsidRPr="00064E3F">
        <w:rPr>
          <w:sz w:val="26"/>
          <w:szCs w:val="26"/>
          <w:highlight w:val="white"/>
        </w:rPr>
        <w:t>Сбербанк России</w:t>
      </w:r>
      <w:r w:rsidRPr="00064E3F">
        <w:rPr>
          <w:sz w:val="26"/>
          <w:szCs w:val="26"/>
          <w:highlight w:val="white"/>
        </w:rPr>
        <w:t>»</w:t>
      </w:r>
      <w:r w:rsidRPr="00064E3F">
        <w:rPr>
          <w:sz w:val="26"/>
          <w:szCs w:val="26"/>
          <w:highlight w:val="white"/>
        </w:rPr>
        <w:t xml:space="preserve"> подлежат взысканию расходы по оплате государственной пошлины в </w:t>
      </w:r>
      <w:r w:rsidRPr="00064E3F">
        <w:rPr>
          <w:sz w:val="26"/>
          <w:szCs w:val="26"/>
          <w:highlight w:val="white"/>
        </w:rPr>
        <w:t>размере</w:t>
      </w:r>
      <w:r w:rsidRPr="00064E3F">
        <w:rPr>
          <w:sz w:val="26"/>
          <w:szCs w:val="26"/>
          <w:highlight w:val="white"/>
        </w:rPr>
        <w:t xml:space="preserve"> по </w:t>
      </w:r>
      <w:r w:rsidRPr="00064E3F">
        <w:rPr>
          <w:sz w:val="26"/>
          <w:szCs w:val="26"/>
          <w:highlight w:val="white"/>
        </w:rPr>
        <w:t>1125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>руб.</w:t>
      </w:r>
      <w:r w:rsidRPr="00064E3F">
        <w:rPr>
          <w:sz w:val="26"/>
          <w:szCs w:val="26"/>
          <w:highlight w:val="white"/>
        </w:rPr>
        <w:t xml:space="preserve"> с каждого.</w:t>
      </w:r>
    </w:p>
    <w:p w14:paraId="071E85F4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На основании изложенного, руководствуясь </w:t>
      </w:r>
      <w:r>
        <w:rPr>
          <w:sz w:val="26"/>
          <w:szCs w:val="26"/>
          <w:highlight w:val="white"/>
        </w:rPr>
        <w:t xml:space="preserve">ст.ст. </w:t>
      </w:r>
      <w:hyperlink r:id="rId16" w:history="1">
        <w:r w:rsidRPr="00064E3F">
          <w:rPr>
            <w:sz w:val="26"/>
            <w:szCs w:val="26"/>
            <w:highlight w:val="white"/>
          </w:rPr>
          <w:t>328</w:t>
        </w:r>
      </w:hyperlink>
      <w:r w:rsidRPr="00064E3F">
        <w:rPr>
          <w:sz w:val="26"/>
          <w:szCs w:val="26"/>
          <w:highlight w:val="white"/>
        </w:rPr>
        <w:t xml:space="preserve">, </w:t>
      </w:r>
      <w:hyperlink r:id="rId17" w:history="1">
        <w:r w:rsidRPr="00064E3F">
          <w:rPr>
            <w:sz w:val="26"/>
            <w:szCs w:val="26"/>
            <w:highlight w:val="white"/>
          </w:rPr>
          <w:t>329</w:t>
        </w:r>
      </w:hyperlink>
      <w:r>
        <w:rPr>
          <w:sz w:val="26"/>
          <w:szCs w:val="26"/>
          <w:highlight w:val="white"/>
        </w:rPr>
        <w:t>, 330</w:t>
      </w:r>
      <w:r w:rsidRPr="00064E3F">
        <w:rPr>
          <w:sz w:val="26"/>
          <w:szCs w:val="26"/>
          <w:highlight w:val="white"/>
        </w:rPr>
        <w:t xml:space="preserve"> ГПК РФ, судебная коллегия,</w:t>
      </w:r>
    </w:p>
    <w:p w14:paraId="3905A839" w14:textId="77777777" w:rsidR="00765FF4" w:rsidRPr="00064E3F" w:rsidRDefault="004C69B9" w:rsidP="00064E3F">
      <w:pPr>
        <w:pStyle w:val="ConsPlusNormal"/>
        <w:jc w:val="both"/>
        <w:rPr>
          <w:sz w:val="26"/>
          <w:szCs w:val="26"/>
        </w:rPr>
      </w:pPr>
    </w:p>
    <w:p w14:paraId="29137098" w14:textId="77777777" w:rsidR="00765FF4" w:rsidRPr="00064E3F" w:rsidRDefault="004C69B9" w:rsidP="00064E3F">
      <w:pPr>
        <w:pStyle w:val="ConsPlusNormal"/>
        <w:jc w:val="center"/>
        <w:rPr>
          <w:sz w:val="26"/>
          <w:szCs w:val="26"/>
        </w:rPr>
      </w:pPr>
      <w:r>
        <w:rPr>
          <w:sz w:val="26"/>
          <w:szCs w:val="26"/>
          <w:highlight w:val="white"/>
        </w:rPr>
        <w:t>ОПРЕДЕЛИЛА</w:t>
      </w:r>
      <w:r w:rsidRPr="00064E3F">
        <w:rPr>
          <w:sz w:val="26"/>
          <w:szCs w:val="26"/>
          <w:highlight w:val="white"/>
        </w:rPr>
        <w:t>:</w:t>
      </w:r>
    </w:p>
    <w:p w14:paraId="69D3418C" w14:textId="77777777" w:rsidR="00765FF4" w:rsidRPr="00064E3F" w:rsidRDefault="004C69B9" w:rsidP="00064E3F">
      <w:pPr>
        <w:pStyle w:val="ConsPlusNormal"/>
        <w:jc w:val="both"/>
        <w:rPr>
          <w:sz w:val="26"/>
          <w:szCs w:val="26"/>
        </w:rPr>
      </w:pPr>
    </w:p>
    <w:p w14:paraId="688678E4" w14:textId="77777777" w:rsidR="00765FF4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Определение </w:t>
      </w:r>
      <w:r w:rsidRPr="00064E3F">
        <w:rPr>
          <w:sz w:val="26"/>
          <w:szCs w:val="26"/>
          <w:highlight w:val="white"/>
        </w:rPr>
        <w:t>Коптевского</w:t>
      </w:r>
      <w:r w:rsidRPr="00064E3F">
        <w:rPr>
          <w:sz w:val="26"/>
          <w:szCs w:val="26"/>
          <w:highlight w:val="white"/>
        </w:rPr>
        <w:t xml:space="preserve"> районного суда города Москвы от </w:t>
      </w:r>
      <w:r w:rsidRPr="00064E3F">
        <w:rPr>
          <w:sz w:val="26"/>
          <w:szCs w:val="26"/>
          <w:highlight w:val="white"/>
        </w:rPr>
        <w:t>27 октября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>2015 года отменить.</w:t>
      </w:r>
    </w:p>
    <w:p w14:paraId="09D8A54A" w14:textId="77777777" w:rsidR="00064E3F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Заявление ПАО «Сбербанк России» о выдаче исполнительных </w:t>
      </w:r>
      <w:r w:rsidRPr="00064E3F">
        <w:rPr>
          <w:sz w:val="26"/>
          <w:szCs w:val="26"/>
          <w:highlight w:val="white"/>
        </w:rPr>
        <w:t>листов на принудительное исполнение решения третейского суда удовлетворить.</w:t>
      </w:r>
    </w:p>
    <w:p w14:paraId="5749AEEB" w14:textId="77777777" w:rsidR="00064E3F" w:rsidRPr="00064E3F" w:rsidRDefault="004C69B9" w:rsidP="00064E3F">
      <w:pPr>
        <w:pStyle w:val="ConsPlusNormal"/>
        <w:ind w:firstLine="540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Выдать ПАО «Сбербанк России» исполнительные листы на принудительное исполнение решения Третейского суда при Автономной некоммерческой организации «Независимая Арбитражная Палата» о</w:t>
      </w:r>
      <w:r w:rsidRPr="00064E3F">
        <w:rPr>
          <w:sz w:val="26"/>
          <w:szCs w:val="26"/>
          <w:highlight w:val="white"/>
        </w:rPr>
        <w:t>т 18 февраля 2015 года по делу № Т-МСК/14-5545 по иску ОАО «Сбербанк России» в лице филиала Московского банка «Сбербанк России»  к ООО «Важные Люди» и Ермаковой Наталье Вячеславовне о взыскании в солидарном порядке задолженности  по кредитному договору №</w:t>
      </w:r>
      <w:r>
        <w:rPr>
          <w:sz w:val="26"/>
          <w:szCs w:val="26"/>
          <w:highlight w:val="white"/>
        </w:rPr>
        <w:t>**</w:t>
      </w:r>
      <w:r>
        <w:rPr>
          <w:sz w:val="26"/>
          <w:szCs w:val="26"/>
          <w:highlight w:val="white"/>
        </w:rPr>
        <w:t>*</w:t>
      </w:r>
      <w:r w:rsidRPr="00064E3F">
        <w:rPr>
          <w:sz w:val="26"/>
          <w:szCs w:val="26"/>
          <w:highlight w:val="white"/>
        </w:rPr>
        <w:t xml:space="preserve"> от 24 октября 2012 года,  которым постановлено:</w:t>
      </w:r>
    </w:p>
    <w:p w14:paraId="40C85F90" w14:textId="77777777" w:rsidR="00064E3F" w:rsidRPr="00064E3F" w:rsidRDefault="004C69B9" w:rsidP="00064E3F">
      <w:pPr>
        <w:shd w:val="clear" w:color="auto" w:fill="FFFFFF"/>
        <w:ind w:firstLine="567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«1. Взыскать в солидарном порядке с общества с ограниченной ответственностью «Важные Люди» (ИНН </w:t>
      </w:r>
      <w:r w:rsidRPr="00821127"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 xml:space="preserve">; дата государственной регистрации в качестве юридического лица: </w:t>
      </w:r>
      <w:r w:rsidRPr="00821127">
        <w:rPr>
          <w:sz w:val="26"/>
          <w:szCs w:val="26"/>
          <w:highlight w:val="white"/>
        </w:rPr>
        <w:t xml:space="preserve">*** </w:t>
      </w:r>
      <w:r w:rsidRPr="00064E3F">
        <w:rPr>
          <w:sz w:val="26"/>
          <w:szCs w:val="26"/>
          <w:highlight w:val="white"/>
        </w:rPr>
        <w:t xml:space="preserve">года; место нахождения: </w:t>
      </w:r>
      <w:r w:rsidRPr="00821127"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 xml:space="preserve">; почтовый </w:t>
      </w:r>
      <w:r w:rsidRPr="00064E3F">
        <w:rPr>
          <w:sz w:val="26"/>
          <w:szCs w:val="26"/>
          <w:highlight w:val="white"/>
        </w:rPr>
        <w:t xml:space="preserve">адрес: </w:t>
      </w:r>
      <w:r w:rsidRPr="00821127"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 xml:space="preserve">), гражданки </w:t>
      </w:r>
      <w:r w:rsidRPr="00821127"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 xml:space="preserve"> Ермаковой </w:t>
      </w:r>
      <w:r>
        <w:rPr>
          <w:sz w:val="26"/>
          <w:szCs w:val="26"/>
          <w:highlight w:val="white"/>
        </w:rPr>
        <w:t>Н*В*</w:t>
      </w:r>
      <w:r w:rsidRPr="00064E3F">
        <w:rPr>
          <w:sz w:val="26"/>
          <w:szCs w:val="26"/>
          <w:highlight w:val="white"/>
        </w:rPr>
        <w:t xml:space="preserve"> (</w:t>
      </w:r>
      <w:r w:rsidRPr="00821127"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 xml:space="preserve">года рождения; место рождения: </w:t>
      </w:r>
      <w:r w:rsidRPr="00821127"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 xml:space="preserve">; место работы: </w:t>
      </w:r>
      <w:r w:rsidRPr="00821127"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 xml:space="preserve">; зарегистрирована по адресу: </w:t>
      </w:r>
      <w:r w:rsidRPr="00821127"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 xml:space="preserve">) в пользу открытого акционерного общества «Сбербанк России» в лице филиала - Московского банка ОАО «Сбербанк России» (ИНН </w:t>
      </w:r>
      <w:r w:rsidRPr="00821127">
        <w:rPr>
          <w:sz w:val="26"/>
          <w:szCs w:val="26"/>
          <w:highlight w:val="white"/>
        </w:rPr>
        <w:t>*</w:t>
      </w:r>
      <w:r w:rsidRPr="00821127">
        <w:rPr>
          <w:sz w:val="26"/>
          <w:szCs w:val="26"/>
          <w:highlight w:val="white"/>
        </w:rPr>
        <w:t>**</w:t>
      </w:r>
      <w:r w:rsidRPr="00064E3F">
        <w:rPr>
          <w:sz w:val="26"/>
          <w:szCs w:val="26"/>
          <w:highlight w:val="white"/>
        </w:rPr>
        <w:t xml:space="preserve">, дата регистрации юридического лица: </w:t>
      </w:r>
      <w:r w:rsidRPr="00821127">
        <w:rPr>
          <w:sz w:val="26"/>
          <w:szCs w:val="26"/>
          <w:highlight w:val="white"/>
        </w:rPr>
        <w:t>***</w:t>
      </w:r>
      <w:r>
        <w:rPr>
          <w:sz w:val="26"/>
          <w:szCs w:val="26"/>
          <w:highlight w:val="white"/>
        </w:rPr>
        <w:t xml:space="preserve">года; место нахождения: </w:t>
      </w:r>
      <w:r w:rsidRPr="00821127"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 xml:space="preserve">) задолженность по кредитному договору № </w:t>
      </w:r>
      <w:r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 xml:space="preserve"> от 24 октября 2012 года по состоянию на 07 октября 2014 года в размере 127 757 рублей 69 копеек, в том числе:</w:t>
      </w:r>
    </w:p>
    <w:p w14:paraId="6206EA42" w14:textId="77777777" w:rsidR="00064E3F" w:rsidRPr="00064E3F" w:rsidRDefault="004C69B9" w:rsidP="00064E3F">
      <w:pPr>
        <w:widowControl w:val="0"/>
        <w:numPr>
          <w:ilvl w:val="0"/>
          <w:numId w:val="1"/>
        </w:numPr>
        <w:shd w:val="clear" w:color="auto" w:fill="FFFFFF"/>
        <w:tabs>
          <w:tab w:val="left" w:pos="2066"/>
        </w:tabs>
        <w:overflowPunct/>
        <w:ind w:firstLine="567"/>
        <w:textAlignment w:val="auto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просроченные проценты - 7 528 р</w:t>
      </w:r>
      <w:r w:rsidRPr="00064E3F">
        <w:rPr>
          <w:sz w:val="26"/>
          <w:szCs w:val="26"/>
          <w:highlight w:val="white"/>
        </w:rPr>
        <w:t>ублей 34 копейки;</w:t>
      </w:r>
    </w:p>
    <w:p w14:paraId="3E55C2BD" w14:textId="77777777" w:rsidR="00064E3F" w:rsidRPr="00064E3F" w:rsidRDefault="004C69B9" w:rsidP="00064E3F">
      <w:pPr>
        <w:widowControl w:val="0"/>
        <w:numPr>
          <w:ilvl w:val="0"/>
          <w:numId w:val="1"/>
        </w:numPr>
        <w:shd w:val="clear" w:color="auto" w:fill="FFFFFF"/>
        <w:tabs>
          <w:tab w:val="left" w:pos="2066"/>
        </w:tabs>
        <w:overflowPunct/>
        <w:ind w:firstLine="567"/>
        <w:textAlignment w:val="auto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просроченный основной долг - 118 064 рубля 00 копеек;</w:t>
      </w:r>
    </w:p>
    <w:p w14:paraId="7B1CA18D" w14:textId="77777777" w:rsidR="00064E3F" w:rsidRPr="00064E3F" w:rsidRDefault="004C69B9" w:rsidP="00064E3F">
      <w:pPr>
        <w:widowControl w:val="0"/>
        <w:numPr>
          <w:ilvl w:val="0"/>
          <w:numId w:val="1"/>
        </w:numPr>
        <w:shd w:val="clear" w:color="auto" w:fill="FFFFFF"/>
        <w:tabs>
          <w:tab w:val="left" w:pos="2066"/>
        </w:tabs>
        <w:overflowPunct/>
        <w:ind w:firstLine="567"/>
        <w:textAlignment w:val="auto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неустойка за просроченные проценты - 443 рубля 99 копеек;</w:t>
      </w:r>
    </w:p>
    <w:p w14:paraId="146E96B6" w14:textId="77777777" w:rsidR="00064E3F" w:rsidRPr="00064E3F" w:rsidRDefault="004C69B9" w:rsidP="00064E3F">
      <w:pPr>
        <w:widowControl w:val="0"/>
        <w:numPr>
          <w:ilvl w:val="0"/>
          <w:numId w:val="1"/>
        </w:numPr>
        <w:shd w:val="clear" w:color="auto" w:fill="FFFFFF"/>
        <w:tabs>
          <w:tab w:val="left" w:pos="2066"/>
        </w:tabs>
        <w:overflowPunct/>
        <w:ind w:firstLine="567"/>
        <w:textAlignment w:val="auto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неустойка за просроченный основной долг - 1 721 рубль 36 копеек.</w:t>
      </w:r>
    </w:p>
    <w:p w14:paraId="71987A96" w14:textId="77777777" w:rsidR="00064E3F" w:rsidRPr="00064E3F" w:rsidRDefault="004C69B9" w:rsidP="00064E3F">
      <w:pPr>
        <w:shd w:val="clear" w:color="auto" w:fill="FFFFFF"/>
        <w:tabs>
          <w:tab w:val="left" w:pos="2282"/>
        </w:tabs>
        <w:ind w:firstLine="567"/>
        <w:jc w:val="both"/>
        <w:rPr>
          <w:sz w:val="26"/>
          <w:szCs w:val="26"/>
        </w:rPr>
      </w:pPr>
      <w:r w:rsidRPr="00064E3F">
        <w:rPr>
          <w:spacing w:val="-9"/>
          <w:sz w:val="26"/>
          <w:szCs w:val="26"/>
          <w:highlight w:val="white"/>
        </w:rPr>
        <w:t>2.</w:t>
      </w:r>
      <w:r w:rsidRPr="00064E3F">
        <w:rPr>
          <w:sz w:val="26"/>
          <w:szCs w:val="26"/>
          <w:highlight w:val="white"/>
        </w:rPr>
        <w:t xml:space="preserve"> Взыскать в солидарном порядке с общества с ограниченной от</w:t>
      </w:r>
      <w:r w:rsidRPr="00064E3F">
        <w:rPr>
          <w:sz w:val="26"/>
          <w:szCs w:val="26"/>
          <w:highlight w:val="white"/>
        </w:rPr>
        <w:t xml:space="preserve">ветственностью «Важные Люди», гражданки </w:t>
      </w:r>
      <w:r w:rsidRPr="00DC29B0">
        <w:rPr>
          <w:sz w:val="26"/>
          <w:szCs w:val="26"/>
          <w:highlight w:val="white"/>
        </w:rPr>
        <w:t>***</w:t>
      </w:r>
      <w:r w:rsidRPr="00064E3F">
        <w:rPr>
          <w:sz w:val="26"/>
          <w:szCs w:val="26"/>
          <w:highlight w:val="white"/>
        </w:rPr>
        <w:t xml:space="preserve"> Ермаковой </w:t>
      </w:r>
      <w:r>
        <w:rPr>
          <w:sz w:val="26"/>
          <w:szCs w:val="26"/>
          <w:highlight w:val="white"/>
        </w:rPr>
        <w:t>Н*В*</w:t>
      </w:r>
      <w:r w:rsidRPr="00064E3F">
        <w:rPr>
          <w:sz w:val="26"/>
          <w:szCs w:val="26"/>
          <w:highlight w:val="white"/>
        </w:rPr>
        <w:t xml:space="preserve"> в пользу открытого акционерного общества «Сбербанк России» в лице филиала - Московского банка ОАО «Сбербанк России» расходы по уплате третейского сбора, связанные с рассмотрением требования имущест</w:t>
      </w:r>
      <w:r w:rsidRPr="00064E3F">
        <w:rPr>
          <w:sz w:val="26"/>
          <w:szCs w:val="26"/>
          <w:highlight w:val="white"/>
        </w:rPr>
        <w:t>венного характера, в размере 25 000 рублей.»</w:t>
      </w:r>
    </w:p>
    <w:p w14:paraId="01A3CEB9" w14:textId="77777777" w:rsidR="006E69A8" w:rsidRPr="00064E3F" w:rsidRDefault="004C69B9" w:rsidP="00064E3F">
      <w:pPr>
        <w:overflowPunct/>
        <w:ind w:firstLine="567"/>
        <w:jc w:val="both"/>
        <w:textAlignment w:val="auto"/>
        <w:outlineLvl w:val="2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Взыскать с </w:t>
      </w:r>
      <w:r w:rsidRPr="00064E3F">
        <w:rPr>
          <w:sz w:val="26"/>
          <w:szCs w:val="26"/>
          <w:highlight w:val="white"/>
        </w:rPr>
        <w:t>ООО «Важные Люди»</w:t>
      </w:r>
      <w:r w:rsidRPr="00064E3F">
        <w:rPr>
          <w:sz w:val="26"/>
          <w:szCs w:val="26"/>
          <w:highlight w:val="white"/>
        </w:rPr>
        <w:t xml:space="preserve"> в пользу ПАО </w:t>
      </w:r>
      <w:r w:rsidRPr="00064E3F">
        <w:rPr>
          <w:sz w:val="26"/>
          <w:szCs w:val="26"/>
          <w:highlight w:val="white"/>
        </w:rPr>
        <w:t>«</w:t>
      </w:r>
      <w:r w:rsidRPr="00064E3F">
        <w:rPr>
          <w:sz w:val="26"/>
          <w:szCs w:val="26"/>
          <w:highlight w:val="white"/>
        </w:rPr>
        <w:t>Сбербанк России</w:t>
      </w:r>
      <w:r w:rsidRPr="00064E3F">
        <w:rPr>
          <w:sz w:val="26"/>
          <w:szCs w:val="26"/>
          <w:highlight w:val="white"/>
        </w:rPr>
        <w:t>»</w:t>
      </w:r>
      <w:r w:rsidRPr="00064E3F">
        <w:rPr>
          <w:sz w:val="26"/>
          <w:szCs w:val="26"/>
          <w:highlight w:val="white"/>
        </w:rPr>
        <w:t xml:space="preserve"> расходы по оплате го</w:t>
      </w:r>
      <w:r>
        <w:rPr>
          <w:sz w:val="26"/>
          <w:szCs w:val="26"/>
          <w:highlight w:val="white"/>
        </w:rPr>
        <w:t xml:space="preserve">сударственной пошлины </w:t>
      </w:r>
      <w:r w:rsidRPr="00064E3F">
        <w:rPr>
          <w:sz w:val="26"/>
          <w:szCs w:val="26"/>
          <w:highlight w:val="white"/>
        </w:rPr>
        <w:t xml:space="preserve">в </w:t>
      </w:r>
      <w:r>
        <w:rPr>
          <w:sz w:val="26"/>
          <w:szCs w:val="26"/>
          <w:highlight w:val="white"/>
        </w:rPr>
        <w:t>размере</w:t>
      </w:r>
      <w:r w:rsidRPr="00064E3F">
        <w:rPr>
          <w:sz w:val="26"/>
          <w:szCs w:val="26"/>
          <w:highlight w:val="white"/>
        </w:rPr>
        <w:t xml:space="preserve"> </w:t>
      </w:r>
      <w:r w:rsidRPr="00064E3F">
        <w:rPr>
          <w:sz w:val="26"/>
          <w:szCs w:val="26"/>
          <w:highlight w:val="white"/>
        </w:rPr>
        <w:t>1125</w:t>
      </w:r>
      <w:r w:rsidRPr="00064E3F">
        <w:rPr>
          <w:sz w:val="26"/>
          <w:szCs w:val="26"/>
          <w:highlight w:val="white"/>
        </w:rPr>
        <w:t xml:space="preserve"> руб.</w:t>
      </w:r>
    </w:p>
    <w:p w14:paraId="043E36FF" w14:textId="77777777" w:rsidR="00DA469C" w:rsidRPr="00064E3F" w:rsidRDefault="004C69B9" w:rsidP="00064E3F">
      <w:pPr>
        <w:overflowPunct/>
        <w:ind w:firstLine="567"/>
        <w:jc w:val="both"/>
        <w:textAlignment w:val="auto"/>
        <w:outlineLvl w:val="2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 xml:space="preserve">Взыскать с </w:t>
      </w:r>
      <w:r w:rsidRPr="00064E3F">
        <w:rPr>
          <w:sz w:val="26"/>
          <w:szCs w:val="26"/>
          <w:highlight w:val="white"/>
        </w:rPr>
        <w:t xml:space="preserve">Ермаковой Натальи Вячеславовны </w:t>
      </w:r>
      <w:r w:rsidRPr="00064E3F">
        <w:rPr>
          <w:sz w:val="26"/>
          <w:szCs w:val="26"/>
          <w:highlight w:val="white"/>
        </w:rPr>
        <w:t>в пользу ПАО «Сбербанк России» расходы по оплат</w:t>
      </w:r>
      <w:r w:rsidRPr="00064E3F">
        <w:rPr>
          <w:sz w:val="26"/>
          <w:szCs w:val="26"/>
          <w:highlight w:val="white"/>
        </w:rPr>
        <w:t xml:space="preserve">е государственной пошлины в </w:t>
      </w:r>
      <w:r>
        <w:rPr>
          <w:sz w:val="26"/>
          <w:szCs w:val="26"/>
          <w:highlight w:val="white"/>
        </w:rPr>
        <w:t>размере</w:t>
      </w:r>
      <w:r w:rsidRPr="00064E3F">
        <w:rPr>
          <w:sz w:val="26"/>
          <w:szCs w:val="26"/>
          <w:highlight w:val="white"/>
        </w:rPr>
        <w:t xml:space="preserve"> 1125 руб.</w:t>
      </w:r>
    </w:p>
    <w:p w14:paraId="61D0996C" w14:textId="77777777" w:rsidR="00E0225D" w:rsidRPr="00064E3F" w:rsidRDefault="004C69B9" w:rsidP="00064E3F">
      <w:pPr>
        <w:overflowPunct/>
        <w:ind w:firstLine="567"/>
        <w:jc w:val="both"/>
        <w:textAlignment w:val="auto"/>
        <w:outlineLvl w:val="2"/>
        <w:rPr>
          <w:sz w:val="26"/>
          <w:szCs w:val="26"/>
        </w:rPr>
      </w:pPr>
    </w:p>
    <w:p w14:paraId="1A9A9FD5" w14:textId="77777777" w:rsidR="006E69A8" w:rsidRPr="00064E3F" w:rsidRDefault="004C69B9" w:rsidP="00064E3F">
      <w:pPr>
        <w:ind w:firstLine="567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Председательствующий:</w:t>
      </w:r>
    </w:p>
    <w:p w14:paraId="38F26F91" w14:textId="77777777" w:rsidR="00022E08" w:rsidRPr="00064E3F" w:rsidRDefault="004C69B9" w:rsidP="00064E3F">
      <w:pPr>
        <w:ind w:firstLine="567"/>
        <w:jc w:val="both"/>
        <w:rPr>
          <w:sz w:val="26"/>
          <w:szCs w:val="26"/>
        </w:rPr>
      </w:pPr>
    </w:p>
    <w:p w14:paraId="47AEE890" w14:textId="77777777" w:rsidR="00396FAB" w:rsidRPr="00064E3F" w:rsidRDefault="004C69B9" w:rsidP="00064E3F">
      <w:pPr>
        <w:ind w:firstLine="567"/>
        <w:jc w:val="both"/>
        <w:rPr>
          <w:sz w:val="26"/>
          <w:szCs w:val="26"/>
        </w:rPr>
      </w:pPr>
      <w:r w:rsidRPr="00064E3F">
        <w:rPr>
          <w:sz w:val="26"/>
          <w:szCs w:val="26"/>
          <w:highlight w:val="white"/>
        </w:rPr>
        <w:t>Судьи:</w:t>
      </w:r>
    </w:p>
    <w:sectPr w:rsidR="00396FAB" w:rsidRPr="00064E3F" w:rsidSect="00E0225D">
      <w:pgSz w:w="11907" w:h="16840"/>
      <w:pgMar w:top="567" w:right="567" w:bottom="70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8A8F580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136"/>
        <w:lvlJc w:val="left"/>
        <w:rPr>
          <w:rFonts w:ascii="Arial" w:hAnsi="Arial" w:cs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3E07"/>
    <w:rsid w:val="004C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66A91FD"/>
  <w15:chartTrackingRefBased/>
  <w15:docId w15:val="{4B646C8A-D388-4FB9-8E68-54B16F32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FF46CD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rsid w:val="00FF46C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0B1780"/>
    <w:pPr>
      <w:autoSpaceDE w:val="0"/>
      <w:autoSpaceDN w:val="0"/>
      <w:adjustRightInd w:val="0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13085ACCD8F2A5FB853B17E228C21817E69B788967BD318698F609927C2EA645B00B93E299A83B0uBn7J" TargetMode="External"/><Relationship Id="rId13" Type="http://schemas.openxmlformats.org/officeDocument/2006/relationships/hyperlink" Target="consultantplus://offline/ref=313085ACCD8F2A5FB853B17E228C21817E69B4869770D318698F609927C2EA645B00B93E299882B7uBn7J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13085ACCD8F2A5FB853B17E228C21817E69B788967BD318698F609927C2EA645B00B93E299A83B0uBn7J" TargetMode="External"/><Relationship Id="rId12" Type="http://schemas.openxmlformats.org/officeDocument/2006/relationships/hyperlink" Target="consultantplus://offline/ref=313085ACCD8F2A5FB853B17E228C21817E66B6849175D318698F609927C2EA645B00B93C2Du9n1J" TargetMode="External"/><Relationship Id="rId17" Type="http://schemas.openxmlformats.org/officeDocument/2006/relationships/hyperlink" Target="consultantplus://offline/ref=313085ACCD8F2A5FB853B17E228C21817E69B788967BD318698F609927C2EA645B00B93D2Du9nAJ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313085ACCD8F2A5FB853B17E228C21817E69B788967BD318698F609927C2EA645B00B93D2Au9nEJ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313085ACCD8F2A5FB853B17E228C21817E69B788967BD318698F609927C2EA645B00B93E299A83B0uBn5J" TargetMode="External"/><Relationship Id="rId11" Type="http://schemas.openxmlformats.org/officeDocument/2006/relationships/hyperlink" Target="consultantplus://offline/ref=313085ACCD8F2A5FB853B17E228C21817E66B6849175D318698F609927C2EA645B00B93E299882B0uBn0J" TargetMode="External"/><Relationship Id="rId5" Type="http://schemas.openxmlformats.org/officeDocument/2006/relationships/hyperlink" Target="consultantplus://offline/ref=313085ACCD8F2A5FB853B17E228C21817E69B788967BD318698F609927C2EA645B00B93E29998AB9uBnCJ" TargetMode="External"/><Relationship Id="rId15" Type="http://schemas.openxmlformats.org/officeDocument/2006/relationships/hyperlink" Target="consultantplus://offline/ref=313085ACCD8F2A5FB853B17E228C21817E69B788967BD318698F609927C2EA645B00B93E299A83B0uBn7J" TargetMode="External"/><Relationship Id="rId10" Type="http://schemas.openxmlformats.org/officeDocument/2006/relationships/hyperlink" Target="consultantplus://offline/ref=313085ACCD8F2A5FB853B17E228C21817E63B4899573D318698F609927C2EA645B00B93E299883B2uBn1J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313085ACCD8F2A5FB853B17E228C21817E63B4899573D318698F609927C2EA645B00B93E299882B6uBn4J" TargetMode="External"/><Relationship Id="rId14" Type="http://schemas.openxmlformats.org/officeDocument/2006/relationships/hyperlink" Target="consultantplus://offline/ref=313085ACCD8F2A5FB853B17E228C21817E66B6849175D318698F609927C2EA645B00B93C2Cu9n8J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Oaaeiiu\%3fiiieaeaaaaaaaaaaa%3fiyayaaaiaiaioiaaeuouueuoccecoccueeaaaeaaaeuaoau%3fo%3faaaaaaaaaaaaaaaaaaaaaaaaaaaaaaaaaaaaaaeeeeeeeeeeeeeeeeeeeeeeeeeeeeuuuuuuuuuuuuuuuuuuuuuuuuuuuuuuuuuuuuuuuuuuuuuuuuuuuuuuuuuuuuuuuuuuuuuuuuuuuuuaaaaaaaaaaaaaaaaaa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?iiieaeaaaaaaaaaaa?iyayaaaiaiaioiaaeuouueuoccecoccueeaaaeaaaeuaoau?o?aaaaaaaaaaaaaaaaaaaaaaaaaaaaaaaaaaaaaaeeeeeeeeeeeeeeeeeeeeeeeeeeeeuuuuuuuuuuuuuuuuuuuuuuuuuuuuuuuuuuuuuuuuuuuuuuuuuuuuuuuuuuuuuuuuuuuuuuuuuuuuuaaaaaaaaaaaaaaaaaa</Template>
  <TotalTime>0</TotalTime>
  <Pages>3</Pages>
  <Words>2724</Words>
  <Characters>15529</Characters>
  <Application>Microsoft Office Word</Application>
  <DocSecurity>0</DocSecurity>
  <Lines>129</Lines>
  <Paragraphs>36</Paragraphs>
  <ScaleCrop>false</ScaleCrop>
  <Company/>
  <LinksUpToDate>false</LinksUpToDate>
  <CharactersWithSpaces>18217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